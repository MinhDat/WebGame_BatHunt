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6670098"/>
        <w:docPartObj>
          <w:docPartGallery w:val="Cover Pages"/>
          <w:docPartUnique/>
        </w:docPartObj>
      </w:sdtPr>
      <w:sdtEndPr/>
      <w:sdtContent>
        <w:p w:rsidR="00F4073E" w:rsidRDefault="00F00939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align>center</wp:align>
                    </wp:positionH>
                    <wp:positionV relativeFrom="margin">
                      <wp:align>center</wp:align>
                    </wp:positionV>
                    <wp:extent cx="6537960" cy="9144000"/>
                    <wp:effectExtent l="0" t="0" r="0" b="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7960" cy="9144000"/>
                              <a:chOff x="0" y="0"/>
                              <a:chExt cx="6537960" cy="9144000"/>
                            </a:xfrm>
                          </wpg:grpSpPr>
                          <wps:wsp>
                            <wps:cNvPr id="388" name="Rectangle 388"/>
                            <wps:cNvSpPr/>
                            <wps:spPr>
                              <a:xfrm>
                                <a:off x="0" y="0"/>
                                <a:ext cx="653796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003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23850" y="4057650"/>
                                <a:ext cx="5912069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073E" w:rsidRPr="007D4859" w:rsidRDefault="00CE156C" w:rsidP="007D4859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HAnsi"/>
                                      <w:b/>
                                      <w:color w:val="70AD47" w:themeColor="accent6"/>
                                      <w:sz w:val="100"/>
                                      <w:szCs w:val="100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5773" w14:cap="flat" w14:cmpd="sng" w14:algn="ctr">
                                        <w14:gradFill>
                                          <w14:gsLst>
                                            <w14:gs w14:pos="70000">
                                              <w14:schemeClr w14:val="accent6">
                                                <w14:shade w14:val="50000"/>
                                                <w14:satMod w14:val="190000"/>
                                              </w14:schemeClr>
                                            </w14:gs>
                                            <w14:gs w14:pos="0">
                                              <w14:schemeClr w14:val="accent6">
                                                <w14:tint w14:val="77000"/>
                                                <w14:satMod w14:val="1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6">
                                            <w14:tint w14:val="15000"/>
                                            <w14:satMod w14:val="20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 w:rsidRPr="007D4859">
                                    <w:rPr>
                                      <w:rFonts w:asciiTheme="majorHAnsi" w:eastAsiaTheme="majorEastAsia" w:hAnsiTheme="majorHAnsi" w:cstheme="majorHAnsi"/>
                                      <w:b/>
                                      <w:color w:val="70AD47" w:themeColor="accent6"/>
                                      <w:sz w:val="100"/>
                                      <w:szCs w:val="100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15773" w14:cap="flat" w14:cmpd="sng" w14:algn="ctr">
                                        <w14:gradFill>
                                          <w14:gsLst>
                                            <w14:gs w14:pos="70000">
                                              <w14:schemeClr w14:val="accent6">
                                                <w14:shade w14:val="50000"/>
                                                <w14:satMod w14:val="190000"/>
                                              </w14:schemeClr>
                                            </w14:gs>
                                            <w14:gs w14:pos="0">
                                              <w14:schemeClr w14:val="accent6">
                                                <w14:tint w14:val="77000"/>
                                                <w14:satMod w14:val="18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chemeClr w14:val="accent6">
                                            <w14:tint w14:val="15000"/>
                                            <w14:satMod w14:val="200000"/>
                                          </w14:schemeClr>
                                        </w14:solidFill>
                                      </w14:textFill>
                                    </w:rPr>
                                    <w:t>BÁO CÁO ĐỒ ÁN</w:t>
                                  </w:r>
                                </w:p>
                                <w:p w:rsidR="007D4859" w:rsidRPr="0061699F" w:rsidRDefault="007D4859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  <w:p w:rsidR="00F4073E" w:rsidRDefault="00F4073E">
                                  <w:pPr>
                                    <w:rPr>
                                      <w:rFonts w:ascii="Segoe UI Light" w:hAnsi="Segoe UI Light" w:cs="Segoe UI Light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Text Box 2"/>
                            <wps:cNvSpPr txBox="1"/>
                            <wps:spPr>
                              <a:xfrm>
                                <a:off x="324069" y="5560885"/>
                                <a:ext cx="5911850" cy="15352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073E" w:rsidRPr="007D4859" w:rsidRDefault="0061699F">
                                  <w:pPr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1312120</w:t>
                                  </w:r>
                                  <w:r w:rsidR="007D4859"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-</w:t>
                                  </w:r>
                                  <w:r w:rsidR="007D4859"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Hà</w:t>
                                  </w:r>
                                  <w:proofErr w:type="spellEnd"/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Đạt</w:t>
                                  </w:r>
                                  <w:proofErr w:type="spellEnd"/>
                                </w:p>
                                <w:p w:rsidR="0061699F" w:rsidRPr="007D4859" w:rsidRDefault="0061699F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52"/>
                                      <w:szCs w:val="48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1312027</w:t>
                                  </w:r>
                                  <w:r w:rsidR="007D4859"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-</w:t>
                                  </w:r>
                                  <w:r w:rsidR="007D4859"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</w:t>
                                  </w:r>
                                  <w:proofErr w:type="spellStart"/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Đặng</w:t>
                                  </w:r>
                                  <w:proofErr w:type="spellEnd"/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Gia </w:t>
                                  </w:r>
                                  <w:proofErr w:type="spellStart"/>
                                  <w:r w:rsidRPr="007D4859">
                                    <w:rPr>
                                      <w:rFonts w:ascii="Segoe UI Semibold" w:hAnsi="Segoe UI Semibold" w:cs="Segoe UI Light"/>
                                      <w:color w:val="FFFFFF" w:themeColor="background1"/>
                                      <w:sz w:val="52"/>
                                      <w:szCs w:val="52"/>
                                      <w14:shadow w14:blurRad="50800" w14:dist="38100" w14:dir="18900000" w14:sx="100000" w14:sy="100000" w14:kx="0" w14:ky="0" w14:algn="b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Bảo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110000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514.8pt;height:10in;z-index:251662336;mso-width-percent:1100;mso-height-percent:1100;mso-position-horizontal:center;mso-position-vertical:center;mso-position-vertical-relative:margin;mso-width-percent:1100;mso-height-percent:1100;mso-width-relative:margin;mso-height-relative:margin" coordsize="65379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">
                    <v:rect id="Rectangle 388" o:spid="_x0000_s1027" style="position:absolute;width:65379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Y1gcEA&#10;AADcAAAADwAAAGRycy9kb3ducmV2LnhtbERPy4rCMBTdC/MP4Q6403QUpVajiOAoDCI+PuDaXNsw&#10;zU1pMrX+vVkMuDyc92LV2Uq01HjjWMHXMAFBnDttuFBwvWwHKQgfkDVWjknBkzyslh+9BWbaPfhE&#10;7TkUIoawz1BBGUKdSenzkiz6oauJI3d3jcUQYVNI3eAjhttKjpJkKi0ajg0l1rQpKf89/1kF+5tZ&#10;mx3Ovou2ds4fR7Pp5OegVP+zW89BBOrCW/zv3msF4zSujWfi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WNYHBAAAA3AAAAA8AAAAAAAAAAAAAAAAAmAIAAGRycy9kb3du&#10;cmV2LnhtbFBLBQYAAAAABAAEAPUAAACGAwAAAAA=&#10;" fillcolor="#4472c4 [3208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8" type="#_x0000_t202" style="position:absolute;left:3238;top:40576;width:59121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    <v:textbox>
                        <w:txbxContent>
                          <w:p w:rsidR="00F4073E" w:rsidRPr="007D4859" w:rsidRDefault="00CE156C" w:rsidP="007D4859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b/>
                                <w:color w:val="70AD47" w:themeColor="accent6"/>
                                <w:sz w:val="100"/>
                                <w:szCs w:val="10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D4859">
                              <w:rPr>
                                <w:rFonts w:asciiTheme="majorHAnsi" w:eastAsiaTheme="majorEastAsia" w:hAnsiTheme="majorHAnsi" w:cstheme="majorHAnsi"/>
                                <w:b/>
                                <w:color w:val="70AD47" w:themeColor="accent6"/>
                                <w:sz w:val="100"/>
                                <w:szCs w:val="100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BÁO CÁO ĐỒ ÁN</w:t>
                            </w:r>
                          </w:p>
                          <w:p w:rsidR="007D4859" w:rsidRPr="0061699F" w:rsidRDefault="007D4859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  <w:p w:rsidR="00F4073E" w:rsidRDefault="00F4073E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shape>
                    <v:shape id="Text Box 2" o:spid="_x0000_s1029" type="#_x0000_t202" style="position:absolute;left:3240;top:55608;width:59119;height:15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<v:textbox>
                        <w:txbxContent>
                          <w:p w:rsidR="00F4073E" w:rsidRPr="007D4859" w:rsidRDefault="0061699F">
                            <w:pPr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1312120</w:t>
                            </w:r>
                            <w:r w:rsidR="007D4859"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="007D4859"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Hà</w:t>
                            </w:r>
                            <w:proofErr w:type="spellEnd"/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Minh </w:t>
                            </w:r>
                            <w:proofErr w:type="spellStart"/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Đạt</w:t>
                            </w:r>
                            <w:proofErr w:type="spellEnd"/>
                          </w:p>
                          <w:p w:rsidR="0061699F" w:rsidRPr="007D4859" w:rsidRDefault="0061699F">
                            <w:p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2"/>
                                <w:szCs w:val="48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1312027</w:t>
                            </w:r>
                            <w:r w:rsidR="007D4859"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-</w:t>
                            </w:r>
                            <w:r w:rsidR="007D4859"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Đặng</w:t>
                            </w:r>
                            <w:proofErr w:type="spellEnd"/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Gia </w:t>
                            </w:r>
                            <w:proofErr w:type="spellStart"/>
                            <w:r w:rsidRPr="007D4859">
                              <w:rPr>
                                <w:rFonts w:ascii="Segoe UI Semibold" w:hAnsi="Segoe UI Semibold" w:cs="Segoe UI Light"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Bảo</w:t>
                            </w:r>
                            <w:proofErr w:type="spellEnd"/>
                          </w:p>
                        </w:txbxContent>
                      </v:textbox>
                    </v:shape>
                    <w10:wrap anchory="margin"/>
                  </v:group>
                </w:pict>
              </mc:Fallback>
            </mc:AlternateContent>
          </w:r>
        </w:p>
        <w:p w:rsidR="00F4073E" w:rsidRDefault="00F4073E"/>
        <w:p w:rsidR="00F4073E" w:rsidRDefault="00F4073E"/>
        <w:p w:rsidR="00F4073E" w:rsidRDefault="00F4073E"/>
        <w:p w:rsidR="00F4073E" w:rsidRDefault="00F00939">
          <w:pPr>
            <w:spacing w:after="70"/>
          </w:pPr>
          <w:r>
            <w:br w:type="page"/>
          </w:r>
        </w:p>
      </w:sdtContent>
    </w:sdt>
    <w:p w:rsidR="0061699F" w:rsidRDefault="0061699F" w:rsidP="0061699F">
      <w:pPr>
        <w:pStyle w:val="Heading1"/>
        <w:numPr>
          <w:ilvl w:val="0"/>
          <w:numId w:val="2"/>
        </w:numPr>
        <w:ind w:left="0" w:firstLine="0"/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:</w:t>
      </w:r>
    </w:p>
    <w:p w:rsidR="0061699F" w:rsidRPr="0061699F" w:rsidRDefault="0061699F" w:rsidP="0061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Mô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phỏng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lại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game Duck Hunt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huyền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thoại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trên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hệ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máy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NES.</w:t>
      </w:r>
    </w:p>
    <w:p w:rsidR="0061699F" w:rsidRPr="0061699F" w:rsidRDefault="0061699F" w:rsidP="0061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Các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ngôn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ngữ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HTML, CSS, </w:t>
      </w:r>
      <w:proofErr w:type="spellStart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</w:t>
      </w:r>
      <w:proofErr w:type="spellEnd"/>
      <w:r w:rsidRPr="0061699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1699F" w:rsidRPr="0061699F" w:rsidRDefault="0061699F" w:rsidP="0061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Phần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mềm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Notepad++.</w:t>
      </w:r>
    </w:p>
    <w:p w:rsidR="0061699F" w:rsidRPr="0061699F" w:rsidRDefault="0061699F" w:rsidP="0061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viện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sử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dụng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EaselJS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1699F" w:rsidRPr="0061699F" w:rsidRDefault="0061699F" w:rsidP="006169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Hình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ảnh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E05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oogle </w:t>
      </w:r>
      <w:r w:rsidR="00E05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mage </w:t>
      </w:r>
      <w:r w:rsidR="00E05B4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earch.</w:t>
      </w:r>
    </w:p>
    <w:p w:rsidR="00F4073E" w:rsidRDefault="002C39F7" w:rsidP="0061699F">
      <w:pPr>
        <w:pStyle w:val="Heading1"/>
        <w:numPr>
          <w:ilvl w:val="0"/>
          <w:numId w:val="2"/>
        </w:numPr>
        <w:ind w:left="0" w:firstLine="0"/>
      </w:pPr>
      <w:proofErr w:type="spellStart"/>
      <w:r>
        <w:t>Thư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 w:rsidR="002E07ED">
        <w:t>E</w:t>
      </w:r>
      <w:r w:rsidR="0061699F">
        <w:t>asel</w:t>
      </w:r>
      <w:r>
        <w:t>JS</w:t>
      </w:r>
      <w:proofErr w:type="spellEnd"/>
      <w:r>
        <w:t>:</w:t>
      </w:r>
    </w:p>
    <w:p w:rsidR="00F4073E" w:rsidRPr="00C31899" w:rsidRDefault="00CE156C" w:rsidP="003446F5">
      <w:pPr>
        <w:pStyle w:val="Instructions"/>
        <w:ind w:firstLine="270"/>
        <w:rPr>
          <w:rStyle w:val="Hyperlink"/>
          <w:rFonts w:ascii="Times New Roman" w:hAnsi="Times New Roman" w:cs="Times New Roman"/>
          <w:color w:val="4C6575"/>
          <w:sz w:val="24"/>
          <w:szCs w:val="24"/>
          <w:u w:val="none"/>
          <w:shd w:val="clear" w:color="auto" w:fill="FAFCFF"/>
        </w:rPr>
      </w:pPr>
      <w:bookmarkStart w:id="0" w:name="_Live_layout_and"/>
      <w:bookmarkEnd w:id="0"/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Thư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viện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EaselJS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Javascript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cung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cấp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r w:rsidR="00176518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1</w:t>
      </w:r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r w:rsidR="00B93F17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G</w:t>
      </w:r>
      <w:r w:rsidR="00176518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raphic </w:t>
      </w:r>
      <w:r w:rsidR="00B93F17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M</w:t>
      </w:r>
      <w:r w:rsidR="00176518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ode</w:t>
      </w:r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="003446F5"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thêm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cho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r w:rsidR="00B93F17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</w:t>
      </w:r>
      <w:r w:rsidR="002C39F7"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anvas</w:t>
      </w:r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gồm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r w:rsidR="002E07ED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1</w:t>
      </w:r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danh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sách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đầy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đủ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proofErr w:type="gram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theo</w:t>
      </w:r>
      <w:proofErr w:type="spellEnd"/>
      <w:proofErr w:type="gram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thứ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bậc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hiển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thị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, </w:t>
      </w:r>
      <w:r w:rsidR="002E07ED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1</w:t>
      </w:r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mô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hình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tương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tác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cốt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lõi</w:t>
      </w:r>
      <w:proofErr w:type="spellEnd"/>
      <w:r w:rsidR="00176518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&amp;</w:t>
      </w:r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các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lớp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helper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để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làm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việc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với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đồ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họa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2D Canvas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dễ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dàng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hơn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nhiều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.</w:t>
      </w:r>
      <w:r w:rsidRPr="0061699F">
        <w:rPr>
          <w:rStyle w:val="apple-converted-space"/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 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EaselJS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cung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cấp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các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giải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pháp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thẳng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về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phía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trước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để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làm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việc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với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đồ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họa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phong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phú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r w:rsidR="002E07ED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&amp;</w:t>
      </w:r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tương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tác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proofErr w:type="spellStart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với</w:t>
      </w:r>
      <w:proofErr w:type="spellEnd"/>
      <w:r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HTML5 Canvas ...</w:t>
      </w:r>
      <w:bookmarkStart w:id="1" w:name="_Simple_Markup"/>
      <w:bookmarkEnd w:id="1"/>
      <w:r w:rsidR="003446F5" w:rsidRPr="0061699F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 xml:space="preserve"> </w:t>
      </w:r>
      <w:hyperlink r:id="rId8" w:history="1">
        <w:r w:rsidR="003446F5" w:rsidRPr="00220B06">
          <w:rPr>
            <w:rStyle w:val="Hyperlink"/>
            <w:rFonts w:ascii="Times New Roman" w:hAnsi="Times New Roman" w:cs="Times New Roman"/>
            <w:i/>
            <w:sz w:val="24"/>
            <w:szCs w:val="24"/>
            <w:shd w:val="clear" w:color="auto" w:fill="FAFCFF"/>
          </w:rPr>
          <w:t>Learn more</w:t>
        </w:r>
      </w:hyperlink>
    </w:p>
    <w:p w:rsidR="00F4073E" w:rsidRDefault="00F90051" w:rsidP="00F90051">
      <w:pPr>
        <w:pStyle w:val="Instructions"/>
        <w:ind w:left="720"/>
      </w:pPr>
      <w:r>
        <w:rPr>
          <w:noProof/>
          <w:color w:val="0563C1" w:themeColor="hyperlink"/>
          <w:u w:val="single"/>
          <w:lang w:eastAsia="en-US"/>
        </w:rPr>
        <w:drawing>
          <wp:inline distT="0" distB="0" distL="0" distR="0" wp14:anchorId="3A65C628" wp14:editId="6D6FB762">
            <wp:extent cx="2295525" cy="144574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99" w:rsidRDefault="003446F5" w:rsidP="00C31899">
      <w:pPr>
        <w:pStyle w:val="Heading1"/>
        <w:numPr>
          <w:ilvl w:val="0"/>
          <w:numId w:val="2"/>
        </w:numPr>
        <w:ind w:left="0" w:firstLine="0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61699F" w:rsidRPr="0061699F" w:rsidRDefault="0061699F" w:rsidP="0061699F"/>
    <w:p w:rsidR="00C31899" w:rsidRPr="00B93F17" w:rsidRDefault="00C31899" w:rsidP="00C31899">
      <w:pPr>
        <w:spacing w:after="0"/>
        <w:rPr>
          <w:rFonts w:ascii="Times New Roman" w:hAnsi="Times New Roman" w:cs="Times New Roman"/>
          <w:color w:val="405261"/>
          <w:sz w:val="28"/>
          <w:szCs w:val="28"/>
          <w:shd w:val="clear" w:color="auto" w:fill="FAFCFF"/>
        </w:rPr>
      </w:pPr>
      <w:proofErr w:type="spellStart"/>
      <w:r w:rsidRPr="00B93F17">
        <w:rPr>
          <w:rFonts w:ascii="Times New Roman" w:hAnsi="Times New Roman" w:cs="Times New Roman"/>
          <w:b/>
          <w:color w:val="405261"/>
          <w:sz w:val="28"/>
          <w:szCs w:val="28"/>
          <w:shd w:val="clear" w:color="auto" w:fill="FAFCFF"/>
        </w:rPr>
        <w:t>Bắt</w:t>
      </w:r>
      <w:proofErr w:type="spellEnd"/>
      <w:r w:rsidRPr="00B93F17">
        <w:rPr>
          <w:rFonts w:ascii="Times New Roman" w:hAnsi="Times New Roman" w:cs="Times New Roman"/>
          <w:b/>
          <w:color w:val="405261"/>
          <w:sz w:val="28"/>
          <w:szCs w:val="28"/>
          <w:shd w:val="clear" w:color="auto" w:fill="FAFCFF"/>
        </w:rPr>
        <w:t xml:space="preserve"> </w:t>
      </w:r>
      <w:proofErr w:type="spellStart"/>
      <w:r w:rsidRPr="00B93F17">
        <w:rPr>
          <w:rFonts w:ascii="Times New Roman" w:hAnsi="Times New Roman" w:cs="Times New Roman"/>
          <w:b/>
          <w:color w:val="405261"/>
          <w:sz w:val="28"/>
          <w:szCs w:val="28"/>
          <w:shd w:val="clear" w:color="auto" w:fill="FAFCFF"/>
        </w:rPr>
        <w:t>đầu</w:t>
      </w:r>
      <w:proofErr w:type="spellEnd"/>
      <w:r w:rsidRPr="00B93F17">
        <w:rPr>
          <w:rFonts w:ascii="Times New Roman" w:hAnsi="Times New Roman" w:cs="Times New Roman"/>
          <w:color w:val="405261"/>
          <w:sz w:val="28"/>
          <w:szCs w:val="28"/>
          <w:shd w:val="clear" w:color="auto" w:fill="FAFCFF"/>
        </w:rPr>
        <w:t>:</w:t>
      </w:r>
    </w:p>
    <w:p w:rsidR="003446F5" w:rsidRPr="00B93F17" w:rsidRDefault="003446F5" w:rsidP="003446F5">
      <w:pPr>
        <w:ind w:firstLine="27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Để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bắt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đầ</w:t>
      </w:r>
      <w:r w:rsidR="002E07ED"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u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Easel,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tạ</w:t>
      </w:r>
      <w:r w:rsidR="002E07ED"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o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</w:t>
      </w:r>
      <w:r w:rsidR="002E07ED"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1</w:t>
      </w:r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 </w:t>
      </w:r>
      <w:hyperlink r:id="rId10" w:history="1">
        <w:r w:rsidRPr="00B93F17">
          <w:rPr>
            <w:rStyle w:val="Hyperlink"/>
            <w:rFonts w:ascii="Times New Roman" w:hAnsi="Times New Roman" w:cs="Times New Roman"/>
            <w:i/>
            <w:color w:val="4C6575"/>
            <w:sz w:val="24"/>
            <w:szCs w:val="24"/>
            <w:u w:val="none"/>
            <w:shd w:val="clear" w:color="auto" w:fill="FAFCFF"/>
          </w:rPr>
          <w:t>sta</w:t>
        </w:r>
        <w:r w:rsidR="002E07ED" w:rsidRPr="00B93F17">
          <w:rPr>
            <w:rStyle w:val="Hyperlink"/>
            <w:rFonts w:ascii="Times New Roman" w:hAnsi="Times New Roman" w:cs="Times New Roman"/>
            <w:i/>
            <w:color w:val="4C6575"/>
            <w:sz w:val="24"/>
            <w:szCs w:val="24"/>
            <w:u w:val="none"/>
            <w:shd w:val="clear" w:color="auto" w:fill="FAFCFF"/>
          </w:rPr>
          <w:t>g</w:t>
        </w:r>
        <w:r w:rsidRPr="00B93F17">
          <w:rPr>
            <w:rStyle w:val="Hyperlink"/>
            <w:rFonts w:ascii="Times New Roman" w:hAnsi="Times New Roman" w:cs="Times New Roman"/>
            <w:i/>
            <w:color w:val="4C6575"/>
            <w:sz w:val="24"/>
            <w:szCs w:val="24"/>
            <w:u w:val="none"/>
            <w:shd w:val="clear" w:color="auto" w:fill="FAFCFF"/>
          </w:rPr>
          <w:t>e</w:t>
        </w:r>
      </w:hyperlink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 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chứa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đối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tượng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CANVAS</w:t>
      </w:r>
      <w:r w:rsidR="002E07ED"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&amp;</w:t>
      </w:r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thêm</w:t>
      </w:r>
      <w:proofErr w:type="spellEnd"/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 </w:t>
      </w:r>
      <w:proofErr w:type="spellStart"/>
      <w:r w:rsidR="00AB2DF2">
        <w:fldChar w:fldCharType="begin"/>
      </w:r>
      <w:r w:rsidR="00AB2DF2">
        <w:instrText xml:space="preserve"> HYPERLINK "http://www.createjs.com/docs/easeljs/classes/DisplayObject.html" </w:instrText>
      </w:r>
      <w:r w:rsidR="00AB2DF2">
        <w:fldChar w:fldCharType="separate"/>
      </w:r>
      <w:r w:rsidRPr="00B93F17">
        <w:rPr>
          <w:rStyle w:val="Hyperlink"/>
          <w:rFonts w:ascii="Times New Roman" w:hAnsi="Times New Roman" w:cs="Times New Roman"/>
          <w:i/>
          <w:color w:val="4C6575"/>
          <w:sz w:val="24"/>
          <w:szCs w:val="24"/>
          <w:shd w:val="clear" w:color="auto" w:fill="FAFCFF"/>
        </w:rPr>
        <w:t>DisplayObject</w:t>
      </w:r>
      <w:proofErr w:type="spellEnd"/>
      <w:r w:rsidR="00AB2DF2">
        <w:rPr>
          <w:rStyle w:val="Hyperlink"/>
          <w:rFonts w:ascii="Times New Roman" w:hAnsi="Times New Roman" w:cs="Times New Roman"/>
          <w:i/>
          <w:color w:val="4C6575"/>
          <w:sz w:val="24"/>
          <w:szCs w:val="24"/>
          <w:shd w:val="clear" w:color="auto" w:fill="FAFCFF"/>
        </w:rPr>
        <w:fldChar w:fldCharType="end"/>
      </w:r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 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như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1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lớp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con.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EaselJS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hỗ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trợ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:</w:t>
      </w:r>
    </w:p>
    <w:p w:rsidR="003446F5" w:rsidRPr="00B93F17" w:rsidRDefault="003446F5" w:rsidP="003446F5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84" w:lineRule="atLeast"/>
        <w:rPr>
          <w:rFonts w:ascii="Times New Roman" w:hAnsi="Times New Roman" w:cs="Times New Roman"/>
          <w:color w:val="405261"/>
          <w:sz w:val="24"/>
          <w:szCs w:val="24"/>
        </w:rPr>
      </w:pP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Hình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ảnh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sử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dụng</w:t>
      </w:r>
      <w:proofErr w:type="spellEnd"/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hyperlink r:id="rId11" w:history="1">
        <w:r w:rsidRPr="00B93F17">
          <w:rPr>
            <w:rStyle w:val="Hyperlink"/>
            <w:rFonts w:ascii="Times New Roman" w:hAnsi="Times New Roman" w:cs="Times New Roman"/>
            <w:i/>
            <w:color w:val="2E74B5" w:themeColor="accent1" w:themeShade="BF"/>
            <w:sz w:val="24"/>
            <w:szCs w:val="24"/>
            <w:u w:val="none"/>
          </w:rPr>
          <w:t>Bitmap</w:t>
        </w:r>
      </w:hyperlink>
    </w:p>
    <w:p w:rsidR="003446F5" w:rsidRPr="00B93F17" w:rsidRDefault="003446F5" w:rsidP="003446F5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84" w:lineRule="atLeast"/>
        <w:rPr>
          <w:rFonts w:ascii="Times New Roman" w:hAnsi="Times New Roman" w:cs="Times New Roman"/>
          <w:color w:val="405261"/>
          <w:sz w:val="24"/>
          <w:szCs w:val="24"/>
        </w:rPr>
      </w:pP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Đồ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họa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vector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sử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dụng</w:t>
      </w:r>
      <w:proofErr w:type="spellEnd"/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hyperlink r:id="rId12" w:history="1">
        <w:r w:rsidRPr="00B93F17">
          <w:rPr>
            <w:rStyle w:val="Hyperlink"/>
            <w:rFonts w:ascii="Times New Roman" w:hAnsi="Times New Roman" w:cs="Times New Roman"/>
            <w:i/>
            <w:color w:val="2E74B5" w:themeColor="accent1" w:themeShade="BF"/>
            <w:sz w:val="24"/>
            <w:szCs w:val="24"/>
            <w:u w:val="none"/>
          </w:rPr>
          <w:t>Shape</w:t>
        </w:r>
      </w:hyperlink>
      <w:r w:rsidRPr="00B93F17">
        <w:rPr>
          <w:rStyle w:val="apple-converted-space"/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 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và</w:t>
      </w:r>
      <w:proofErr w:type="spellEnd"/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hyperlink r:id="rId13" w:history="1">
        <w:r w:rsidR="00220B06" w:rsidRPr="00B93F17">
          <w:rPr>
            <w:rStyle w:val="Hyperlink"/>
            <w:rFonts w:ascii="Times New Roman" w:hAnsi="Times New Roman" w:cs="Times New Roman"/>
            <w:i/>
            <w:color w:val="2E74B5" w:themeColor="accent1" w:themeShade="BF"/>
            <w:sz w:val="24"/>
            <w:szCs w:val="24"/>
            <w:u w:val="none"/>
            <w:shd w:val="clear" w:color="auto" w:fill="FAFCFF"/>
          </w:rPr>
          <w:t>Graphics</w:t>
        </w:r>
      </w:hyperlink>
    </w:p>
    <w:p w:rsidR="003446F5" w:rsidRPr="00B93F17" w:rsidRDefault="003446F5" w:rsidP="003446F5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84" w:lineRule="atLeast"/>
        <w:rPr>
          <w:rFonts w:ascii="Times New Roman" w:hAnsi="Times New Roman" w:cs="Times New Roman"/>
          <w:color w:val="405261"/>
          <w:sz w:val="24"/>
          <w:szCs w:val="24"/>
        </w:rPr>
      </w:pPr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Bitmap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động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sử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dụng</w:t>
      </w:r>
      <w:proofErr w:type="spellEnd"/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proofErr w:type="spellStart"/>
      <w:r w:rsidR="00AB2DF2">
        <w:fldChar w:fldCharType="begin"/>
      </w:r>
      <w:r w:rsidR="00AB2DF2">
        <w:instrText xml:space="preserve"> HYPERLINK "http://www.createjs.com/docs/easeljs/classes/SpriteSheet.html" </w:instrText>
      </w:r>
      <w:r w:rsidR="00AB2DF2">
        <w:fldChar w:fldCharType="separate"/>
      </w:r>
      <w:r w:rsidRPr="00B93F17">
        <w:rPr>
          <w:rStyle w:val="Hyperlink"/>
          <w:rFonts w:ascii="Times New Roman" w:hAnsi="Times New Roman" w:cs="Times New Roman"/>
          <w:i/>
          <w:color w:val="2E74B5" w:themeColor="accent1" w:themeShade="BF"/>
          <w:sz w:val="24"/>
          <w:szCs w:val="24"/>
          <w:u w:val="none"/>
        </w:rPr>
        <w:t>SpriteSheet</w:t>
      </w:r>
      <w:proofErr w:type="spellEnd"/>
      <w:r w:rsidR="00AB2DF2">
        <w:rPr>
          <w:rStyle w:val="Hyperlink"/>
          <w:rFonts w:ascii="Times New Roman" w:hAnsi="Times New Roman" w:cs="Times New Roman"/>
          <w:i/>
          <w:color w:val="2E74B5" w:themeColor="accent1" w:themeShade="BF"/>
          <w:sz w:val="24"/>
          <w:szCs w:val="24"/>
          <w:u w:val="none"/>
        </w:rPr>
        <w:fldChar w:fldCharType="end"/>
      </w:r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và</w:t>
      </w:r>
      <w:proofErr w:type="spellEnd"/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hyperlink r:id="rId14" w:history="1">
        <w:r w:rsidRPr="00B93F17">
          <w:rPr>
            <w:rStyle w:val="Hyperlink"/>
            <w:rFonts w:ascii="Times New Roman" w:hAnsi="Times New Roman" w:cs="Times New Roman"/>
            <w:i/>
            <w:color w:val="2E74B5" w:themeColor="accent1" w:themeShade="BF"/>
            <w:sz w:val="24"/>
            <w:szCs w:val="24"/>
            <w:u w:val="none"/>
          </w:rPr>
          <w:t>Sprite</w:t>
        </w:r>
      </w:hyperlink>
    </w:p>
    <w:p w:rsidR="003446F5" w:rsidRPr="00B93F17" w:rsidRDefault="003446F5" w:rsidP="003446F5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84" w:lineRule="atLeast"/>
        <w:rPr>
          <w:rFonts w:ascii="Times New Roman" w:hAnsi="Times New Roman" w:cs="Times New Roman"/>
          <w:color w:val="405261"/>
          <w:sz w:val="24"/>
          <w:szCs w:val="24"/>
        </w:rPr>
      </w:pP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Trường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hợp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văn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bản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đơn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giản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sử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dụng</w:t>
      </w:r>
      <w:proofErr w:type="spellEnd"/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hyperlink r:id="rId15" w:history="1">
        <w:r w:rsidR="00220B06" w:rsidRPr="00B93F17">
          <w:rPr>
            <w:rStyle w:val="Hyperlink"/>
            <w:rFonts w:ascii="Times New Roman" w:hAnsi="Times New Roman" w:cs="Times New Roman"/>
            <w:i/>
            <w:color w:val="2E74B5" w:themeColor="accent1" w:themeShade="BF"/>
            <w:sz w:val="24"/>
            <w:szCs w:val="24"/>
            <w:u w:val="none"/>
            <w:shd w:val="clear" w:color="auto" w:fill="FAFCFF"/>
          </w:rPr>
          <w:t>Text</w:t>
        </w:r>
      </w:hyperlink>
    </w:p>
    <w:p w:rsidR="003446F5" w:rsidRPr="00B93F17" w:rsidRDefault="003446F5" w:rsidP="00321650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84" w:lineRule="atLeast"/>
        <w:rPr>
          <w:rFonts w:ascii="Times New Roman" w:hAnsi="Times New Roman" w:cs="Times New Roman"/>
          <w:color w:val="405261"/>
          <w:sz w:val="24"/>
          <w:szCs w:val="24"/>
        </w:rPr>
      </w:pP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Các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="00321650" w:rsidRPr="00B93F17">
        <w:rPr>
          <w:rFonts w:ascii="Times New Roman" w:hAnsi="Times New Roman" w:cs="Times New Roman"/>
          <w:color w:val="405261"/>
          <w:sz w:val="24"/>
          <w:szCs w:val="24"/>
        </w:rPr>
        <w:t>kho</w:t>
      </w:r>
      <w:proofErr w:type="spellEnd"/>
      <w:r w:rsidR="00321650"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="00321650" w:rsidRPr="00B93F17">
        <w:rPr>
          <w:rFonts w:ascii="Times New Roman" w:hAnsi="Times New Roman" w:cs="Times New Roman"/>
          <w:color w:val="405261"/>
          <w:sz w:val="24"/>
          <w:szCs w:val="24"/>
        </w:rPr>
        <w:t>chứ</w:t>
      </w:r>
      <w:proofErr w:type="spellEnd"/>
      <w:r w:rsidR="00321650"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="00321650" w:rsidRPr="00B93F17">
        <w:rPr>
          <w:rFonts w:ascii="Times New Roman" w:hAnsi="Times New Roman" w:cs="Times New Roman"/>
          <w:color w:val="405261"/>
          <w:sz w:val="24"/>
          <w:szCs w:val="24"/>
        </w:rPr>
        <w:t>những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="00321650" w:rsidRPr="00B93F1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DisplayObject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khác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sử</w:t>
      </w:r>
      <w:proofErr w:type="spellEnd"/>
      <w:r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dụng</w:t>
      </w:r>
      <w:proofErr w:type="spellEnd"/>
      <w:r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hyperlink r:id="rId16" w:history="1">
        <w:r w:rsidR="00321650" w:rsidRPr="00B93F17">
          <w:rPr>
            <w:rStyle w:val="Hyperlink"/>
            <w:rFonts w:ascii="Times New Roman" w:hAnsi="Times New Roman" w:cs="Times New Roman"/>
            <w:i/>
            <w:color w:val="2E74B5" w:themeColor="accent1" w:themeShade="BF"/>
            <w:sz w:val="24"/>
            <w:szCs w:val="24"/>
            <w:u w:val="none"/>
          </w:rPr>
          <w:t>C</w:t>
        </w:r>
        <w:r w:rsidRPr="00B93F17">
          <w:rPr>
            <w:rStyle w:val="Hyperlink"/>
            <w:rFonts w:ascii="Times New Roman" w:hAnsi="Times New Roman" w:cs="Times New Roman"/>
            <w:i/>
            <w:color w:val="2E74B5" w:themeColor="accent1" w:themeShade="BF"/>
            <w:sz w:val="24"/>
            <w:szCs w:val="24"/>
            <w:u w:val="none"/>
          </w:rPr>
          <w:t>ontainer</w:t>
        </w:r>
      </w:hyperlink>
    </w:p>
    <w:p w:rsidR="003446F5" w:rsidRPr="00B93F17" w:rsidRDefault="00321650" w:rsidP="003446F5">
      <w:pPr>
        <w:numPr>
          <w:ilvl w:val="0"/>
          <w:numId w:val="3"/>
        </w:numPr>
        <w:shd w:val="clear" w:color="auto" w:fill="FAFCFF"/>
        <w:spacing w:before="100" w:beforeAutospacing="1" w:after="100" w:afterAutospacing="1" w:line="284" w:lineRule="atLeast"/>
        <w:rPr>
          <w:rFonts w:ascii="Times New Roman" w:hAnsi="Times New Roman" w:cs="Times New Roman"/>
          <w:color w:val="405261"/>
          <w:sz w:val="24"/>
          <w:szCs w:val="24"/>
        </w:rPr>
      </w:pPr>
      <w:proofErr w:type="spellStart"/>
      <w:r w:rsidRPr="00B93F17">
        <w:rPr>
          <w:rFonts w:ascii="Times New Roman" w:hAnsi="Times New Roman" w:cs="Times New Roman"/>
          <w:color w:val="405261"/>
          <w:sz w:val="24"/>
          <w:szCs w:val="24"/>
        </w:rPr>
        <w:t>K</w:t>
      </w:r>
      <w:r w:rsidR="003446F5" w:rsidRPr="00B93F17">
        <w:rPr>
          <w:rFonts w:ascii="Times New Roman" w:hAnsi="Times New Roman" w:cs="Times New Roman"/>
          <w:color w:val="405261"/>
          <w:sz w:val="24"/>
          <w:szCs w:val="24"/>
        </w:rPr>
        <w:t>iểm</w:t>
      </w:r>
      <w:proofErr w:type="spellEnd"/>
      <w:r w:rsidR="003446F5"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="003446F5" w:rsidRPr="00B93F17">
        <w:rPr>
          <w:rFonts w:ascii="Times New Roman" w:hAnsi="Times New Roman" w:cs="Times New Roman"/>
          <w:color w:val="405261"/>
          <w:sz w:val="24"/>
          <w:szCs w:val="24"/>
        </w:rPr>
        <w:t>soát</w:t>
      </w:r>
      <w:proofErr w:type="spellEnd"/>
      <w:r w:rsidR="003446F5"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r w:rsidR="003446F5" w:rsidRPr="00B93F1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>HTML</w:t>
      </w:r>
      <w:r w:rsidR="00220B06" w:rsidRPr="00B93F17">
        <w:rPr>
          <w:rFonts w:ascii="Times New Roman" w:hAnsi="Times New Roman" w:cs="Times New Roman"/>
          <w:i/>
          <w:color w:val="2E74B5" w:themeColor="accent1" w:themeShade="BF"/>
          <w:sz w:val="24"/>
          <w:szCs w:val="24"/>
        </w:rPr>
        <w:t xml:space="preserve"> </w:t>
      </w:r>
      <w:r w:rsidR="00220B06" w:rsidRPr="00B93F17">
        <w:rPr>
          <w:rFonts w:ascii="Times New Roman" w:hAnsi="Times New Roman" w:cs="Times New Roman"/>
          <w:i/>
          <w:color w:val="2E74B5" w:themeColor="accent1" w:themeShade="BF"/>
          <w:sz w:val="24"/>
          <w:szCs w:val="24"/>
          <w:shd w:val="clear" w:color="auto" w:fill="FAFCFF"/>
        </w:rPr>
        <w:t xml:space="preserve">DOM </w:t>
      </w:r>
      <w:r w:rsidR="00220B06" w:rsidRPr="00B93F17">
        <w:rPr>
          <w:rFonts w:ascii="Times New Roman" w:hAnsi="Times New Roman" w:cs="Times New Roman"/>
          <w:color w:val="405261"/>
          <w:sz w:val="24"/>
          <w:szCs w:val="24"/>
          <w:shd w:val="clear" w:color="auto" w:fill="FAFCFF"/>
        </w:rPr>
        <w:t>elements</w:t>
      </w:r>
      <w:r w:rsidR="003446F5"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="003446F5" w:rsidRPr="00B93F17">
        <w:rPr>
          <w:rFonts w:ascii="Times New Roman" w:hAnsi="Times New Roman" w:cs="Times New Roman"/>
          <w:color w:val="405261"/>
          <w:sz w:val="24"/>
          <w:szCs w:val="24"/>
        </w:rPr>
        <w:t>sử</w:t>
      </w:r>
      <w:proofErr w:type="spellEnd"/>
      <w:r w:rsidR="003446F5" w:rsidRPr="00B93F17">
        <w:rPr>
          <w:rFonts w:ascii="Times New Roman" w:hAnsi="Times New Roman" w:cs="Times New Roman"/>
          <w:color w:val="405261"/>
          <w:sz w:val="24"/>
          <w:szCs w:val="24"/>
        </w:rPr>
        <w:t xml:space="preserve"> </w:t>
      </w:r>
      <w:proofErr w:type="spellStart"/>
      <w:r w:rsidR="003446F5" w:rsidRPr="00B93F17">
        <w:rPr>
          <w:rFonts w:ascii="Times New Roman" w:hAnsi="Times New Roman" w:cs="Times New Roman"/>
          <w:color w:val="405261"/>
          <w:sz w:val="24"/>
          <w:szCs w:val="24"/>
        </w:rPr>
        <w:t>dụng</w:t>
      </w:r>
      <w:proofErr w:type="spellEnd"/>
      <w:r w:rsidR="003446F5" w:rsidRPr="00B93F17">
        <w:rPr>
          <w:rStyle w:val="apple-converted-space"/>
          <w:rFonts w:ascii="Times New Roman" w:hAnsi="Times New Roman" w:cs="Times New Roman"/>
          <w:color w:val="405261"/>
          <w:sz w:val="24"/>
          <w:szCs w:val="24"/>
        </w:rPr>
        <w:t> </w:t>
      </w:r>
      <w:proofErr w:type="spellStart"/>
      <w:r w:rsidR="00AB2DF2">
        <w:fldChar w:fldCharType="begin"/>
      </w:r>
      <w:r w:rsidR="00AB2DF2">
        <w:instrText xml:space="preserve"> HYPERLINK "http://www.createjs.com/docs/easeljs/classes/DOMElement.html" </w:instrText>
      </w:r>
      <w:r w:rsidR="00AB2DF2">
        <w:fldChar w:fldCharType="separate"/>
      </w:r>
      <w:r w:rsidR="003446F5" w:rsidRPr="00B93F17">
        <w:rPr>
          <w:rStyle w:val="Hyperlink"/>
          <w:rFonts w:ascii="Times New Roman" w:hAnsi="Times New Roman" w:cs="Times New Roman"/>
          <w:i/>
          <w:color w:val="2E74B5" w:themeColor="accent1" w:themeShade="BF"/>
          <w:sz w:val="24"/>
          <w:szCs w:val="24"/>
          <w:u w:val="none"/>
        </w:rPr>
        <w:t>DOMElement</w:t>
      </w:r>
      <w:proofErr w:type="spellEnd"/>
      <w:r w:rsidR="00AB2DF2">
        <w:rPr>
          <w:rStyle w:val="Hyperlink"/>
          <w:rFonts w:ascii="Times New Roman" w:hAnsi="Times New Roman" w:cs="Times New Roman"/>
          <w:i/>
          <w:color w:val="2E74B5" w:themeColor="accent1" w:themeShade="BF"/>
          <w:sz w:val="24"/>
          <w:szCs w:val="24"/>
          <w:u w:val="none"/>
        </w:rPr>
        <w:fldChar w:fldCharType="end"/>
      </w:r>
    </w:p>
    <w:p w:rsidR="00C31899" w:rsidRPr="00B93F17" w:rsidRDefault="003446F5" w:rsidP="00220B06">
      <w:pPr>
        <w:pStyle w:val="NormalWeb"/>
        <w:shd w:val="clear" w:color="auto" w:fill="FAFCFF"/>
        <w:ind w:firstLine="270"/>
        <w:rPr>
          <w:color w:val="4C6575"/>
        </w:rPr>
      </w:pPr>
      <w:proofErr w:type="spellStart"/>
      <w:r w:rsidRPr="00B93F17">
        <w:rPr>
          <w:color w:val="4C6575"/>
        </w:rPr>
        <w:lastRenderedPageBreak/>
        <w:t>Tất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cả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các</w:t>
      </w:r>
      <w:proofErr w:type="spellEnd"/>
      <w:r w:rsidRPr="00B93F17">
        <w:rPr>
          <w:color w:val="4C6575"/>
        </w:rPr>
        <w:t xml:space="preserve"> </w:t>
      </w:r>
      <w:proofErr w:type="gramStart"/>
      <w:r w:rsidR="00AB16B7" w:rsidRPr="00B93F17">
        <w:rPr>
          <w:color w:val="4C6575"/>
        </w:rPr>
        <w:t xml:space="preserve">object </w:t>
      </w:r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hiển</w:t>
      </w:r>
      <w:proofErr w:type="spellEnd"/>
      <w:proofErr w:type="gram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thị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có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thể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được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thêm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vào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các</w:t>
      </w:r>
      <w:proofErr w:type="spellEnd"/>
      <w:r w:rsidRPr="00B93F17">
        <w:rPr>
          <w:color w:val="4C6575"/>
        </w:rPr>
        <w:t xml:space="preserve"> </w:t>
      </w:r>
      <w:r w:rsidR="00AB16B7" w:rsidRPr="00B93F17">
        <w:rPr>
          <w:i/>
          <w:color w:val="4C6575"/>
        </w:rPr>
        <w:t>stage</w:t>
      </w:r>
      <w:r w:rsidR="00AB16B7"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như</w:t>
      </w:r>
      <w:proofErr w:type="spellEnd"/>
      <w:r w:rsidRPr="00B93F17">
        <w:rPr>
          <w:color w:val="4C6575"/>
        </w:rPr>
        <w:t xml:space="preserve"> </w:t>
      </w:r>
      <w:proofErr w:type="spellStart"/>
      <w:r w:rsidR="00AB16B7" w:rsidRPr="00B93F17">
        <w:rPr>
          <w:color w:val="4C6575"/>
        </w:rPr>
        <w:t>kết</w:t>
      </w:r>
      <w:proofErr w:type="spellEnd"/>
      <w:r w:rsidR="00AB16B7" w:rsidRPr="00B93F17">
        <w:rPr>
          <w:color w:val="4C6575"/>
        </w:rPr>
        <w:t xml:space="preserve"> </w:t>
      </w:r>
      <w:proofErr w:type="spellStart"/>
      <w:r w:rsidR="00AB16B7" w:rsidRPr="00B93F17">
        <w:rPr>
          <w:color w:val="4C6575"/>
        </w:rPr>
        <w:t>quả</w:t>
      </w:r>
      <w:proofErr w:type="spellEnd"/>
      <w:r w:rsidR="00AB16B7" w:rsidRPr="00B93F17">
        <w:rPr>
          <w:color w:val="4C6575"/>
        </w:rPr>
        <w:t xml:space="preserve"> (</w:t>
      </w:r>
      <w:proofErr w:type="spellStart"/>
      <w:r w:rsidR="00AB16B7" w:rsidRPr="00B93F17">
        <w:rPr>
          <w:color w:val="4C6575"/>
        </w:rPr>
        <w:t>sản</w:t>
      </w:r>
      <w:proofErr w:type="spellEnd"/>
      <w:r w:rsidR="00AB16B7" w:rsidRPr="00B93F17">
        <w:rPr>
          <w:color w:val="4C6575"/>
        </w:rPr>
        <w:t xml:space="preserve"> </w:t>
      </w:r>
      <w:proofErr w:type="spellStart"/>
      <w:r w:rsidR="00AB16B7" w:rsidRPr="00B93F17">
        <w:rPr>
          <w:color w:val="4C6575"/>
        </w:rPr>
        <w:t>phẩm</w:t>
      </w:r>
      <w:proofErr w:type="spellEnd"/>
      <w:r w:rsidR="00AB16B7" w:rsidRPr="00B93F17">
        <w:rPr>
          <w:color w:val="4C6575"/>
        </w:rPr>
        <w:t>)</w:t>
      </w:r>
      <w:r w:rsidRPr="00B93F17">
        <w:rPr>
          <w:color w:val="4C6575"/>
        </w:rPr>
        <w:t xml:space="preserve">, </w:t>
      </w:r>
      <w:proofErr w:type="spellStart"/>
      <w:r w:rsidRPr="00B93F17">
        <w:rPr>
          <w:color w:val="4C6575"/>
        </w:rPr>
        <w:t>hoặc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rút</w:t>
      </w:r>
      <w:proofErr w:type="spellEnd"/>
      <w:r w:rsidRPr="00B93F17">
        <w:rPr>
          <w:color w:val="4C6575"/>
        </w:rPr>
        <w:t xml:space="preserve"> </w:t>
      </w:r>
      <w:proofErr w:type="spellStart"/>
      <w:r w:rsidRPr="00B93F17">
        <w:rPr>
          <w:color w:val="4C6575"/>
        </w:rPr>
        <w:t>ra</w:t>
      </w:r>
      <w:proofErr w:type="spellEnd"/>
      <w:r w:rsidRPr="00B93F17">
        <w:rPr>
          <w:color w:val="4C6575"/>
        </w:rPr>
        <w:t xml:space="preserve"> </w:t>
      </w:r>
      <w:r w:rsidR="00AB16B7" w:rsidRPr="00B93F17">
        <w:rPr>
          <w:color w:val="4C6575"/>
        </w:rPr>
        <w:t>1</w:t>
      </w:r>
      <w:r w:rsidRPr="00B93F17">
        <w:rPr>
          <w:color w:val="4C6575"/>
        </w:rPr>
        <w:t xml:space="preserve"> </w:t>
      </w:r>
      <w:r w:rsidR="00AB16B7" w:rsidRPr="00B93F17">
        <w:rPr>
          <w:color w:val="4C6575"/>
        </w:rPr>
        <w:t xml:space="preserve">canvas </w:t>
      </w:r>
      <w:proofErr w:type="spellStart"/>
      <w:r w:rsidR="00AB16B7" w:rsidRPr="00B93F17">
        <w:rPr>
          <w:color w:val="4C6575"/>
        </w:rPr>
        <w:t>ngay</w:t>
      </w:r>
      <w:proofErr w:type="spellEnd"/>
      <w:r w:rsidR="00AB16B7" w:rsidRPr="00B93F17">
        <w:rPr>
          <w:color w:val="4C6575"/>
        </w:rPr>
        <w:t xml:space="preserve"> </w:t>
      </w:r>
      <w:proofErr w:type="spellStart"/>
      <w:r w:rsidR="00AB16B7" w:rsidRPr="00B93F17">
        <w:rPr>
          <w:color w:val="4C6575"/>
        </w:rPr>
        <w:t>lập</w:t>
      </w:r>
      <w:proofErr w:type="spellEnd"/>
      <w:r w:rsidR="00AB16B7" w:rsidRPr="00B93F17">
        <w:rPr>
          <w:color w:val="4C6575"/>
        </w:rPr>
        <w:t xml:space="preserve"> </w:t>
      </w:r>
      <w:proofErr w:type="spellStart"/>
      <w:r w:rsidR="00AB16B7" w:rsidRPr="00B93F17">
        <w:rPr>
          <w:color w:val="4C6575"/>
        </w:rPr>
        <w:t>tức</w:t>
      </w:r>
      <w:proofErr w:type="spellEnd"/>
      <w:r w:rsidRPr="00B93F17">
        <w:rPr>
          <w:color w:val="4C6575"/>
        </w:rPr>
        <w:t>.</w:t>
      </w:r>
    </w:p>
    <w:p w:rsidR="00C31899" w:rsidRPr="00C31899" w:rsidRDefault="00C31899" w:rsidP="00C31899">
      <w:pPr>
        <w:pStyle w:val="NormalWeb"/>
        <w:shd w:val="clear" w:color="auto" w:fill="FAFCFF"/>
        <w:rPr>
          <w:i/>
          <w:shd w:val="clear" w:color="auto" w:fill="FAFCFF"/>
        </w:rPr>
      </w:pPr>
      <w:r w:rsidRPr="00C31899">
        <w:rPr>
          <w:noProof/>
          <w:color w:val="4C6575"/>
          <w:lang w:eastAsia="en-US"/>
        </w:rPr>
        <w:drawing>
          <wp:inline distT="0" distB="0" distL="0" distR="0" wp14:anchorId="71DB160C" wp14:editId="7CE9B67A">
            <wp:extent cx="59340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899" w:rsidRPr="00B93F17" w:rsidRDefault="00C31899" w:rsidP="00B93F17">
      <w:pPr>
        <w:rPr>
          <w:b/>
          <w:sz w:val="28"/>
          <w:szCs w:val="28"/>
        </w:rPr>
      </w:pPr>
      <w:proofErr w:type="spellStart"/>
      <w:r w:rsidRPr="00B93F17">
        <w:rPr>
          <w:b/>
          <w:sz w:val="28"/>
          <w:szCs w:val="28"/>
        </w:rPr>
        <w:t>Tương</w:t>
      </w:r>
      <w:proofErr w:type="spellEnd"/>
      <w:r w:rsidRPr="00B93F17">
        <w:rPr>
          <w:b/>
          <w:sz w:val="28"/>
          <w:szCs w:val="28"/>
        </w:rPr>
        <w:t xml:space="preserve"> </w:t>
      </w:r>
      <w:proofErr w:type="spellStart"/>
      <w:r w:rsidRPr="00B93F17">
        <w:rPr>
          <w:b/>
          <w:sz w:val="28"/>
          <w:szCs w:val="28"/>
        </w:rPr>
        <w:t>tác</w:t>
      </w:r>
      <w:proofErr w:type="spellEnd"/>
      <w:r w:rsidRPr="00B93F17">
        <w:rPr>
          <w:b/>
          <w:sz w:val="28"/>
          <w:szCs w:val="28"/>
        </w:rPr>
        <w:t xml:space="preserve"> </w:t>
      </w:r>
      <w:proofErr w:type="spellStart"/>
      <w:r w:rsidRPr="00B93F17">
        <w:rPr>
          <w:b/>
          <w:sz w:val="28"/>
          <w:szCs w:val="28"/>
        </w:rPr>
        <w:t>người</w:t>
      </w:r>
      <w:proofErr w:type="spellEnd"/>
      <w:r w:rsidRPr="00B93F17">
        <w:rPr>
          <w:b/>
          <w:sz w:val="28"/>
          <w:szCs w:val="28"/>
        </w:rPr>
        <w:t xml:space="preserve"> </w:t>
      </w:r>
      <w:proofErr w:type="spellStart"/>
      <w:r w:rsidRPr="00B93F17">
        <w:rPr>
          <w:b/>
          <w:sz w:val="28"/>
          <w:szCs w:val="28"/>
        </w:rPr>
        <w:t>sử</w:t>
      </w:r>
      <w:proofErr w:type="spellEnd"/>
      <w:r w:rsidRPr="00B93F17">
        <w:rPr>
          <w:b/>
          <w:sz w:val="28"/>
          <w:szCs w:val="28"/>
        </w:rPr>
        <w:t xml:space="preserve"> </w:t>
      </w:r>
      <w:proofErr w:type="spellStart"/>
      <w:r w:rsidRPr="00B93F17">
        <w:rPr>
          <w:b/>
          <w:sz w:val="28"/>
          <w:szCs w:val="28"/>
        </w:rPr>
        <w:t>dụng</w:t>
      </w:r>
      <w:proofErr w:type="spellEnd"/>
      <w:r w:rsidR="00B93F17" w:rsidRPr="00B93F17">
        <w:rPr>
          <w:b/>
          <w:sz w:val="28"/>
          <w:szCs w:val="28"/>
        </w:rPr>
        <w:t>:</w:t>
      </w:r>
    </w:p>
    <w:p w:rsidR="00220B06" w:rsidRDefault="00C31899" w:rsidP="00220B06">
      <w:pPr>
        <w:pStyle w:val="NormalWeb"/>
        <w:shd w:val="clear" w:color="auto" w:fill="FAFCFF"/>
        <w:spacing w:before="0" w:beforeAutospacing="0" w:after="0" w:afterAutospacing="0"/>
        <w:ind w:firstLine="270"/>
        <w:rPr>
          <w:i/>
        </w:rPr>
      </w:pPr>
      <w:proofErr w:type="spellStart"/>
      <w:r w:rsidRPr="00C31899">
        <w:rPr>
          <w:shd w:val="clear" w:color="auto" w:fill="FAFCFF"/>
        </w:rPr>
        <w:t>Tất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cả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các</w:t>
      </w:r>
      <w:proofErr w:type="spellEnd"/>
      <w:r w:rsidRPr="00C31899">
        <w:rPr>
          <w:shd w:val="clear" w:color="auto" w:fill="FAFCFF"/>
        </w:rPr>
        <w:t xml:space="preserve"> </w:t>
      </w:r>
      <w:r w:rsidR="00FD5ED9">
        <w:rPr>
          <w:shd w:val="clear" w:color="auto" w:fill="FAFCFF"/>
        </w:rPr>
        <w:t>Object</w:t>
      </w:r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chứa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trong</w:t>
      </w:r>
      <w:proofErr w:type="spellEnd"/>
      <w:r w:rsidRPr="00C31899">
        <w:rPr>
          <w:i/>
          <w:shd w:val="clear" w:color="auto" w:fill="FAFCFF"/>
        </w:rPr>
        <w:t xml:space="preserve"> stage</w:t>
      </w:r>
      <w:r w:rsidRPr="00C31899">
        <w:rPr>
          <w:rStyle w:val="apple-converted-space"/>
          <w:color w:val="4C6575"/>
          <w:shd w:val="clear" w:color="auto" w:fill="FAFCFF"/>
        </w:rPr>
        <w:t> </w:t>
      </w:r>
      <w:r w:rsidRPr="00C31899">
        <w:rPr>
          <w:rStyle w:val="ListParagraphChar"/>
        </w:rPr>
        <w:t>(</w:t>
      </w:r>
      <w:proofErr w:type="spellStart"/>
      <w:r w:rsidRPr="00C31899">
        <w:rPr>
          <w:rStyle w:val="ListParagraphChar"/>
        </w:rPr>
        <w:t>trừ</w:t>
      </w:r>
      <w:proofErr w:type="spellEnd"/>
      <w:r w:rsidRPr="00C31899">
        <w:rPr>
          <w:rStyle w:val="ListParagraphChar"/>
        </w:rPr>
        <w:t xml:space="preserve"> </w:t>
      </w:r>
      <w:proofErr w:type="spellStart"/>
      <w:r w:rsidRPr="00C31899">
        <w:rPr>
          <w:rStyle w:val="ListParagraphChar"/>
        </w:rPr>
        <w:t>DOMElement</w:t>
      </w:r>
      <w:proofErr w:type="spellEnd"/>
      <w:r w:rsidRPr="00C31899">
        <w:rPr>
          <w:rStyle w:val="ListParagraphChar"/>
        </w:rPr>
        <w:t xml:space="preserve">) </w:t>
      </w:r>
      <w:proofErr w:type="spellStart"/>
      <w:r w:rsidRPr="00C31899">
        <w:rPr>
          <w:rStyle w:val="ListParagraphChar"/>
        </w:rPr>
        <w:t>sẽ</w:t>
      </w:r>
      <w:proofErr w:type="spellEnd"/>
      <w:r w:rsidRPr="00C31899">
        <w:rPr>
          <w:rStyle w:val="ListParagraphChar"/>
        </w:rPr>
        <w:t xml:space="preserve"> </w:t>
      </w:r>
      <w:proofErr w:type="spellStart"/>
      <w:r w:rsidR="00FD5ED9">
        <w:rPr>
          <w:rStyle w:val="ListParagraphChar"/>
        </w:rPr>
        <w:t>g</w:t>
      </w:r>
      <w:r w:rsidR="00FD5ED9" w:rsidRPr="00FD5ED9">
        <w:rPr>
          <w:rStyle w:val="ListParagraphChar"/>
        </w:rPr>
        <w:t>ửi</w:t>
      </w:r>
      <w:proofErr w:type="spellEnd"/>
      <w:r w:rsidR="00FD5ED9">
        <w:rPr>
          <w:rStyle w:val="ListParagraphChar"/>
        </w:rPr>
        <w:t xml:space="preserve"> </w:t>
      </w:r>
      <w:proofErr w:type="spellStart"/>
      <w:r w:rsidRPr="00C31899">
        <w:rPr>
          <w:rStyle w:val="ListParagraphChar"/>
        </w:rPr>
        <w:t>các</w:t>
      </w:r>
      <w:proofErr w:type="spellEnd"/>
      <w:r w:rsidRPr="00C31899">
        <w:rPr>
          <w:rStyle w:val="ListParagraphChar"/>
        </w:rPr>
        <w:t xml:space="preserve"> </w:t>
      </w:r>
      <w:r w:rsidR="00FD5ED9">
        <w:rPr>
          <w:rStyle w:val="ListParagraphChar"/>
        </w:rPr>
        <w:t>event</w:t>
      </w:r>
      <w:r w:rsidRPr="00C31899">
        <w:rPr>
          <w:rStyle w:val="ListParagraphChar"/>
        </w:rPr>
        <w:t xml:space="preserve"> </w:t>
      </w:r>
      <w:proofErr w:type="spellStart"/>
      <w:r w:rsidR="00FD5ED9">
        <w:rPr>
          <w:rStyle w:val="ListParagraphChar"/>
        </w:rPr>
        <w:t>khi</w:t>
      </w:r>
      <w:proofErr w:type="spellEnd"/>
      <w:r w:rsidR="00FD5ED9">
        <w:rPr>
          <w:rStyle w:val="ListParagraphChar"/>
        </w:rPr>
        <w:t xml:space="preserve"> </w:t>
      </w:r>
      <w:proofErr w:type="spellStart"/>
      <w:r w:rsidR="00FD5ED9">
        <w:rPr>
          <w:rStyle w:val="ListParagraphChar"/>
        </w:rPr>
        <w:t>d</w:t>
      </w:r>
      <w:r w:rsidR="00FD5ED9" w:rsidRPr="00FD5ED9">
        <w:rPr>
          <w:rStyle w:val="ListParagraphChar"/>
        </w:rPr>
        <w:t>ù</w:t>
      </w:r>
      <w:r w:rsidR="00FD5ED9">
        <w:rPr>
          <w:rStyle w:val="ListParagraphChar"/>
        </w:rPr>
        <w:t>ng</w:t>
      </w:r>
      <w:proofErr w:type="spellEnd"/>
      <w:r w:rsidR="00FD5ED9">
        <w:rPr>
          <w:rStyle w:val="ListParagraphChar"/>
        </w:rPr>
        <w:t xml:space="preserve"> </w:t>
      </w:r>
      <w:proofErr w:type="spellStart"/>
      <w:r w:rsidR="00FD5ED9">
        <w:rPr>
          <w:rStyle w:val="ListParagraphChar"/>
        </w:rPr>
        <w:t>chu</w:t>
      </w:r>
      <w:r w:rsidR="00FD5ED9" w:rsidRPr="00FD5ED9">
        <w:rPr>
          <w:rStyle w:val="ListParagraphChar"/>
        </w:rPr>
        <w:t>ột</w:t>
      </w:r>
      <w:proofErr w:type="spellEnd"/>
      <w:r w:rsidR="00FD5ED9">
        <w:rPr>
          <w:rStyle w:val="ListParagraphChar"/>
        </w:rPr>
        <w:t xml:space="preserve"> </w:t>
      </w:r>
      <w:proofErr w:type="spellStart"/>
      <w:r w:rsidR="00FD5ED9">
        <w:rPr>
          <w:rStyle w:val="ListParagraphChar"/>
        </w:rPr>
        <w:t>t</w:t>
      </w:r>
      <w:r w:rsidR="00FD5ED9" w:rsidRPr="00FD5ED9">
        <w:rPr>
          <w:rStyle w:val="ListParagraphChar"/>
        </w:rPr>
        <w:t>ương</w:t>
      </w:r>
      <w:proofErr w:type="spellEnd"/>
      <w:r w:rsidR="00FD5ED9">
        <w:rPr>
          <w:rStyle w:val="ListParagraphChar"/>
        </w:rPr>
        <w:t xml:space="preserve"> </w:t>
      </w:r>
      <w:proofErr w:type="spellStart"/>
      <w:r w:rsidR="00FD5ED9">
        <w:rPr>
          <w:rStyle w:val="ListParagraphChar"/>
        </w:rPr>
        <w:t>t</w:t>
      </w:r>
      <w:r w:rsidR="00FD5ED9" w:rsidRPr="00FD5ED9">
        <w:rPr>
          <w:rStyle w:val="ListParagraphChar"/>
        </w:rPr>
        <w:t>ác</w:t>
      </w:r>
      <w:proofErr w:type="spellEnd"/>
      <w:r w:rsidRPr="00C31899">
        <w:rPr>
          <w:rStyle w:val="ListParagraphChar"/>
        </w:rPr>
        <w:t>.</w:t>
      </w:r>
      <w:r w:rsidR="00AB16B7" w:rsidRPr="00E05B48">
        <w:t xml:space="preserve"> </w:t>
      </w:r>
      <w:proofErr w:type="spellStart"/>
      <w:r w:rsidRPr="00C31899">
        <w:rPr>
          <w:shd w:val="clear" w:color="auto" w:fill="FAFCFF"/>
        </w:rPr>
        <w:t>EaselJS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hỗ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trợ</w:t>
      </w:r>
      <w:proofErr w:type="spellEnd"/>
      <w:r w:rsidRPr="00C31899">
        <w:rPr>
          <w:shd w:val="clear" w:color="auto" w:fill="FAFCFF"/>
        </w:rPr>
        <w:t xml:space="preserve"> di </w:t>
      </w:r>
      <w:proofErr w:type="spellStart"/>
      <w:r w:rsidR="00FD5ED9">
        <w:rPr>
          <w:shd w:val="clear" w:color="auto" w:fill="FAFCFF"/>
        </w:rPr>
        <w:t>chuy</w:t>
      </w:r>
      <w:r w:rsidR="00FD5ED9" w:rsidRPr="00FD5ED9">
        <w:rPr>
          <w:shd w:val="clear" w:color="auto" w:fill="FAFCFF"/>
        </w:rPr>
        <w:t>ển</w:t>
      </w:r>
      <w:proofErr w:type="spellEnd"/>
      <w:r w:rsidRPr="00C31899">
        <w:rPr>
          <w:shd w:val="clear" w:color="auto" w:fill="FAFCFF"/>
        </w:rPr>
        <w:t>,</w:t>
      </w:r>
      <w:r w:rsidR="00FD5ED9">
        <w:rPr>
          <w:shd w:val="clear" w:color="auto" w:fill="FAFCFF"/>
        </w:rPr>
        <w:t xml:space="preserve"> </w:t>
      </w:r>
      <w:proofErr w:type="spellStart"/>
      <w:r w:rsidR="00FD5ED9" w:rsidRPr="00FD5ED9">
        <w:rPr>
          <w:shd w:val="clear" w:color="auto" w:fill="FAFCFF"/>
        </w:rPr>
        <w:t>ấn</w:t>
      </w:r>
      <w:proofErr w:type="spellEnd"/>
      <w:r w:rsidR="00FD5ED9">
        <w:rPr>
          <w:shd w:val="clear" w:color="auto" w:fill="FAFCFF"/>
        </w:rPr>
        <w:t xml:space="preserve"> &amp; </w:t>
      </w:r>
      <w:proofErr w:type="spellStart"/>
      <w:r w:rsidR="00FD5ED9">
        <w:rPr>
          <w:shd w:val="clear" w:color="auto" w:fill="FAFCFF"/>
        </w:rPr>
        <w:t>xu</w:t>
      </w:r>
      <w:r w:rsidR="00FD5ED9" w:rsidRPr="00FD5ED9">
        <w:rPr>
          <w:shd w:val="clear" w:color="auto" w:fill="FAFCFF"/>
        </w:rPr>
        <w:t>ất</w:t>
      </w:r>
      <w:proofErr w:type="spellEnd"/>
      <w:r w:rsidR="00FD5ED9">
        <w:rPr>
          <w:shd w:val="clear" w:color="auto" w:fill="FAFCFF"/>
        </w:rPr>
        <w:t xml:space="preserve"> event, </w:t>
      </w:r>
      <w:proofErr w:type="spellStart"/>
      <w:r w:rsidRPr="00C31899">
        <w:rPr>
          <w:shd w:val="clear" w:color="auto" w:fill="FAFCFF"/>
        </w:rPr>
        <w:t>như</w:t>
      </w:r>
      <w:proofErr w:type="spellEnd"/>
      <w:r w:rsidRPr="00C31899">
        <w:rPr>
          <w:shd w:val="clear" w:color="auto" w:fill="FAFCFF"/>
        </w:rPr>
        <w:t xml:space="preserve"> </w:t>
      </w:r>
      <w:r w:rsidR="00FD5ED9">
        <w:rPr>
          <w:shd w:val="clear" w:color="auto" w:fill="FAFCFF"/>
        </w:rPr>
        <w:t>1</w:t>
      </w:r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mô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hình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kéo</w:t>
      </w:r>
      <w:proofErr w:type="spellEnd"/>
      <w:r w:rsidR="00176518">
        <w:rPr>
          <w:shd w:val="clear" w:color="auto" w:fill="FAFCFF"/>
        </w:rPr>
        <w:t xml:space="preserve"> &amp; </w:t>
      </w:r>
      <w:proofErr w:type="spellStart"/>
      <w:r w:rsidRPr="00C31899">
        <w:rPr>
          <w:shd w:val="clear" w:color="auto" w:fill="FAFCFF"/>
        </w:rPr>
        <w:t>thả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dễ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sử</w:t>
      </w:r>
      <w:proofErr w:type="spellEnd"/>
      <w:r w:rsidRPr="00C31899">
        <w:rPr>
          <w:shd w:val="clear" w:color="auto" w:fill="FAFCFF"/>
        </w:rPr>
        <w:t xml:space="preserve"> </w:t>
      </w:r>
      <w:bookmarkStart w:id="2" w:name="_GoBack"/>
      <w:bookmarkEnd w:id="2"/>
      <w:proofErr w:type="spellStart"/>
      <w:r w:rsidRPr="00C31899">
        <w:rPr>
          <w:shd w:val="clear" w:color="auto" w:fill="FAFCFF"/>
        </w:rPr>
        <w:t>dụng</w:t>
      </w:r>
      <w:proofErr w:type="spellEnd"/>
      <w:r w:rsidRPr="00C31899">
        <w:rPr>
          <w:shd w:val="clear" w:color="auto" w:fill="FAFCFF"/>
        </w:rPr>
        <w:t>.</w:t>
      </w:r>
      <w:r w:rsidRPr="00C31899">
        <w:rPr>
          <w:rStyle w:val="apple-converted-space"/>
          <w:color w:val="4C6575"/>
          <w:shd w:val="clear" w:color="auto" w:fill="FAFCFF"/>
        </w:rPr>
        <w:t> </w:t>
      </w:r>
      <w:proofErr w:type="spellStart"/>
      <w:r w:rsidR="00FD5ED9">
        <w:rPr>
          <w:shd w:val="clear" w:color="auto" w:fill="FAFCFF"/>
        </w:rPr>
        <w:t>Tham</w:t>
      </w:r>
      <w:proofErr w:type="spellEnd"/>
      <w:r w:rsidR="00FD5ED9">
        <w:rPr>
          <w:shd w:val="clear" w:color="auto" w:fill="FAFCFF"/>
        </w:rPr>
        <w:t xml:space="preserve"> </w:t>
      </w:r>
      <w:proofErr w:type="spellStart"/>
      <w:r w:rsidR="00FD5ED9">
        <w:rPr>
          <w:shd w:val="clear" w:color="auto" w:fill="FAFCFF"/>
        </w:rPr>
        <w:t>kh</w:t>
      </w:r>
      <w:r w:rsidR="00FD5ED9" w:rsidRPr="00FD5ED9">
        <w:rPr>
          <w:shd w:val="clear" w:color="auto" w:fill="FAFCFF"/>
        </w:rPr>
        <w:t>ả</w:t>
      </w:r>
      <w:r w:rsidR="00FD5ED9">
        <w:rPr>
          <w:shd w:val="clear" w:color="auto" w:fill="FAFCFF"/>
        </w:rPr>
        <w:t>o</w:t>
      </w:r>
      <w:proofErr w:type="spellEnd"/>
      <w:r w:rsidR="00FD5ED9">
        <w:rPr>
          <w:shd w:val="clear" w:color="auto" w:fill="FAFCFF"/>
        </w:rPr>
        <w:t xml:space="preserve"> </w:t>
      </w:r>
      <w:hyperlink r:id="rId18" w:history="1">
        <w:proofErr w:type="spellStart"/>
        <w:r w:rsidRPr="00F90051">
          <w:rPr>
            <w:rStyle w:val="Hyperlink"/>
            <w:i/>
            <w:color w:val="4C6575"/>
            <w:u w:val="none"/>
            <w:shd w:val="clear" w:color="auto" w:fill="FAFCFF"/>
          </w:rPr>
          <w:t>MouseEvent</w:t>
        </w:r>
        <w:proofErr w:type="spellEnd"/>
      </w:hyperlink>
      <w:r w:rsidRPr="00F90051">
        <w:rPr>
          <w:rStyle w:val="apple-converted-space"/>
          <w:color w:val="4C6575"/>
          <w:shd w:val="clear" w:color="auto" w:fill="FAFCFF"/>
        </w:rPr>
        <w:t> </w:t>
      </w:r>
      <w:proofErr w:type="spellStart"/>
      <w:r w:rsidRPr="00C31899">
        <w:rPr>
          <w:shd w:val="clear" w:color="auto" w:fill="FAFCFF"/>
        </w:rPr>
        <w:t>để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="00AB16B7">
        <w:rPr>
          <w:shd w:val="clear" w:color="auto" w:fill="FAFCFF"/>
        </w:rPr>
        <w:t>bi</w:t>
      </w:r>
      <w:r w:rsidR="00AB16B7" w:rsidRPr="00AB16B7">
        <w:rPr>
          <w:shd w:val="clear" w:color="auto" w:fill="FAFCFF"/>
        </w:rPr>
        <w:t>ết</w:t>
      </w:r>
      <w:proofErr w:type="spellEnd"/>
      <w:r w:rsidR="00AB16B7">
        <w:rPr>
          <w:shd w:val="clear" w:color="auto" w:fill="FAFCFF"/>
        </w:rPr>
        <w:t xml:space="preserve"> </w:t>
      </w:r>
      <w:proofErr w:type="spellStart"/>
      <w:r w:rsidR="00AB16B7">
        <w:rPr>
          <w:shd w:val="clear" w:color="auto" w:fill="FAFCFF"/>
        </w:rPr>
        <w:t>th</w:t>
      </w:r>
      <w:r w:rsidR="00AB16B7" w:rsidRPr="00AB16B7">
        <w:rPr>
          <w:shd w:val="clear" w:color="auto" w:fill="FAFCFF"/>
        </w:rPr>
        <w:t>êm</w:t>
      </w:r>
      <w:proofErr w:type="spellEnd"/>
      <w:r w:rsidRPr="00C31899">
        <w:rPr>
          <w:shd w:val="clear" w:color="auto" w:fill="FAFCFF"/>
        </w:rPr>
        <w:t xml:space="preserve"> </w:t>
      </w:r>
      <w:proofErr w:type="spellStart"/>
      <w:r w:rsidRPr="00C31899">
        <w:rPr>
          <w:shd w:val="clear" w:color="auto" w:fill="FAFCFF"/>
        </w:rPr>
        <w:t>thông</w:t>
      </w:r>
      <w:proofErr w:type="spellEnd"/>
      <w:r w:rsidRPr="00C31899">
        <w:rPr>
          <w:shd w:val="clear" w:color="auto" w:fill="FAFCFF"/>
        </w:rPr>
        <w:t xml:space="preserve"> tin.</w:t>
      </w:r>
      <w:r w:rsidR="00220B06" w:rsidRPr="00220B06">
        <w:t xml:space="preserve"> </w:t>
      </w:r>
      <w:hyperlink r:id="rId19" w:history="1">
        <w:r w:rsidR="00220B06" w:rsidRPr="00220B06">
          <w:rPr>
            <w:rStyle w:val="Hyperlink"/>
            <w:i/>
          </w:rPr>
          <w:t>Learn more</w:t>
        </w:r>
      </w:hyperlink>
    </w:p>
    <w:p w:rsidR="00220B06" w:rsidRPr="00220B06" w:rsidRDefault="00220B06" w:rsidP="00220B06">
      <w:pPr>
        <w:pStyle w:val="NormalWeb"/>
        <w:shd w:val="clear" w:color="auto" w:fill="FAFCFF"/>
        <w:spacing w:before="0" w:beforeAutospacing="0" w:after="0" w:afterAutospacing="0"/>
        <w:ind w:firstLine="270"/>
        <w:rPr>
          <w:shd w:val="clear" w:color="auto" w:fill="FAFCFF"/>
        </w:rPr>
      </w:pPr>
    </w:p>
    <w:p w:rsidR="00220B06" w:rsidRDefault="00220B06" w:rsidP="00C31899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2D0A6AB8" wp14:editId="03ACED30">
            <wp:extent cx="59340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E94" w:rsidRDefault="00C63E94" w:rsidP="00C31899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:rsidR="00220B06" w:rsidRDefault="00220B06" w:rsidP="00C31899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1403D6" wp14:editId="46E3E176">
            <wp:extent cx="59340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051" w:rsidRDefault="00F90051" w:rsidP="00F90051">
      <w:pPr>
        <w:pStyle w:val="Heading1"/>
        <w:numPr>
          <w:ilvl w:val="0"/>
          <w:numId w:val="2"/>
        </w:numPr>
        <w:ind w:left="0" w:firstLine="0"/>
      </w:pPr>
      <w:r w:rsidRPr="00F90051">
        <w:lastRenderedPageBreak/>
        <w:t>Project Solutions</w:t>
      </w:r>
      <w:r>
        <w:t>:</w:t>
      </w:r>
    </w:p>
    <w:p w:rsidR="00CF29D5" w:rsidRPr="00B93F17" w:rsidRDefault="005E7347" w:rsidP="00CF29D5">
      <w:pPr>
        <w:rPr>
          <w:rFonts w:cstheme="minorHAnsi"/>
          <w:b/>
          <w:sz w:val="28"/>
          <w:szCs w:val="28"/>
        </w:rPr>
      </w:pPr>
      <w:proofErr w:type="spellStart"/>
      <w:r w:rsidRPr="00B93F17">
        <w:rPr>
          <w:rFonts w:cstheme="minorHAnsi"/>
          <w:b/>
          <w:sz w:val="28"/>
          <w:szCs w:val="28"/>
        </w:rPr>
        <w:t>Khởi</w:t>
      </w:r>
      <w:proofErr w:type="spellEnd"/>
      <w:r w:rsidRPr="00B93F17">
        <w:rPr>
          <w:rFonts w:cstheme="minorHAnsi"/>
          <w:b/>
          <w:sz w:val="28"/>
          <w:szCs w:val="28"/>
        </w:rPr>
        <w:t xml:space="preserve"> </w:t>
      </w:r>
      <w:proofErr w:type="spellStart"/>
      <w:r w:rsidRPr="00B93F17">
        <w:rPr>
          <w:rFonts w:cstheme="minorHAnsi"/>
          <w:b/>
          <w:sz w:val="28"/>
          <w:szCs w:val="28"/>
        </w:rPr>
        <w:t>tạo</w:t>
      </w:r>
      <w:proofErr w:type="spellEnd"/>
      <w:r w:rsidRPr="00B93F17">
        <w:rPr>
          <w:rFonts w:cstheme="minorHAnsi"/>
          <w:b/>
          <w:sz w:val="28"/>
          <w:szCs w:val="28"/>
        </w:rPr>
        <w:t xml:space="preserve"> </w:t>
      </w:r>
      <w:proofErr w:type="spellStart"/>
      <w:r w:rsidRPr="00B93F17">
        <w:rPr>
          <w:rFonts w:cstheme="minorHAnsi"/>
          <w:b/>
          <w:sz w:val="28"/>
          <w:szCs w:val="28"/>
        </w:rPr>
        <w:t>và</w:t>
      </w:r>
      <w:proofErr w:type="spellEnd"/>
      <w:r w:rsidRPr="00B93F17">
        <w:rPr>
          <w:rFonts w:cstheme="minorHAnsi"/>
          <w:b/>
          <w:sz w:val="28"/>
          <w:szCs w:val="28"/>
        </w:rPr>
        <w:t xml:space="preserve"> l</w:t>
      </w:r>
      <w:r w:rsidR="00CF29D5" w:rsidRPr="00B93F17">
        <w:rPr>
          <w:rFonts w:cstheme="minorHAnsi"/>
          <w:b/>
          <w:sz w:val="28"/>
          <w:szCs w:val="28"/>
        </w:rPr>
        <w:t xml:space="preserve">oad </w:t>
      </w:r>
      <w:proofErr w:type="spellStart"/>
      <w:r w:rsidR="00CF29D5" w:rsidRPr="00B93F17">
        <w:rPr>
          <w:rFonts w:cstheme="minorHAnsi"/>
          <w:b/>
          <w:sz w:val="28"/>
          <w:szCs w:val="28"/>
        </w:rPr>
        <w:t>dữ</w:t>
      </w:r>
      <w:proofErr w:type="spellEnd"/>
      <w:r w:rsidR="00CF29D5" w:rsidRPr="00B93F17">
        <w:rPr>
          <w:rFonts w:cstheme="minorHAnsi"/>
          <w:b/>
          <w:sz w:val="28"/>
          <w:szCs w:val="28"/>
        </w:rPr>
        <w:t xml:space="preserve"> </w:t>
      </w:r>
      <w:proofErr w:type="spellStart"/>
      <w:r w:rsidR="00CF29D5" w:rsidRPr="00B93F17">
        <w:rPr>
          <w:rFonts w:cstheme="minorHAnsi"/>
          <w:b/>
          <w:sz w:val="28"/>
          <w:szCs w:val="28"/>
        </w:rPr>
        <w:t>liệu</w:t>
      </w:r>
      <w:proofErr w:type="spellEnd"/>
      <w:r w:rsidR="00CF29D5" w:rsidRPr="00B93F17">
        <w:rPr>
          <w:rFonts w:cstheme="minorHAnsi"/>
          <w:b/>
          <w:sz w:val="28"/>
          <w:szCs w:val="28"/>
        </w:rPr>
        <w:t>:</w:t>
      </w:r>
    </w:p>
    <w:p w:rsidR="00F90051" w:rsidRPr="00B93F17" w:rsidRDefault="00F90051" w:rsidP="00CF29D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93F17">
        <w:rPr>
          <w:rFonts w:ascii="Times New Roman" w:hAnsi="Times New Roman" w:cs="Times New Roman"/>
          <w:color w:val="auto"/>
          <w:sz w:val="24"/>
          <w:szCs w:val="24"/>
        </w:rPr>
        <w:t>Khởi</w:t>
      </w:r>
      <w:proofErr w:type="spellEnd"/>
      <w:r w:rsidRPr="00B93F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auto"/>
          <w:sz w:val="24"/>
          <w:szCs w:val="24"/>
        </w:rPr>
        <w:t>tạo</w:t>
      </w:r>
      <w:proofErr w:type="spellEnd"/>
      <w:r w:rsidRPr="00B93F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E07ED" w:rsidRPr="00B93F17">
        <w:rPr>
          <w:rFonts w:ascii="Times New Roman" w:hAnsi="Times New Roman" w:cs="Times New Roman"/>
          <w:color w:val="auto"/>
          <w:sz w:val="24"/>
          <w:szCs w:val="24"/>
        </w:rPr>
        <w:t>&amp;</w:t>
      </w:r>
      <w:r w:rsidRPr="00B93F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auto"/>
          <w:sz w:val="24"/>
          <w:szCs w:val="24"/>
        </w:rPr>
        <w:t>sử</w:t>
      </w:r>
      <w:proofErr w:type="spellEnd"/>
      <w:r w:rsidRPr="00B93F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93F17">
        <w:rPr>
          <w:rFonts w:ascii="Times New Roman" w:hAnsi="Times New Roman" w:cs="Times New Roman"/>
          <w:color w:val="auto"/>
          <w:sz w:val="24"/>
          <w:szCs w:val="24"/>
        </w:rPr>
        <w:t>dụng</w:t>
      </w:r>
      <w:proofErr w:type="spellEnd"/>
      <w:r w:rsidRPr="00B93F1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93F17">
        <w:rPr>
          <w:rFonts w:ascii="Times New Roman" w:hAnsi="Times New Roman" w:cs="Times New Roman"/>
          <w:color w:val="auto"/>
          <w:sz w:val="24"/>
          <w:szCs w:val="24"/>
          <w:shd w:val="clear" w:color="auto" w:fill="FAFCFF"/>
        </w:rPr>
        <w:t>Easel:</w:t>
      </w:r>
    </w:p>
    <w:p w:rsidR="00F90051" w:rsidRPr="00B93F17" w:rsidRDefault="00F90051" w:rsidP="00CF29D5">
      <w:pPr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stage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createjs.Stage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("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myCanvas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");</w:t>
      </w:r>
    </w:p>
    <w:p w:rsidR="00CF29D5" w:rsidRPr="00B93F17" w:rsidRDefault="00CF29D5" w:rsidP="00CF29D5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Thiết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lập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các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Queue Asset </w:t>
      </w:r>
      <w:r w:rsidR="002E07ED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&amp;</w:t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load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âm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thanh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:rsidR="00CF29D5" w:rsidRPr="00B93F17" w:rsidRDefault="00CF29D5" w:rsidP="00CF29D5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</w:pPr>
      <w:proofErr w:type="gramStart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queue</w:t>
      </w:r>
      <w:proofErr w:type="gram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 xml:space="preserve"> = new </w:t>
      </w:r>
      <w:proofErr w:type="spellStart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createjs.LoadQueue</w:t>
      </w:r>
      <w:proofErr w:type="spell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(false);</w:t>
      </w:r>
    </w:p>
    <w:p w:rsidR="00CF29D5" w:rsidRPr="00B93F17" w:rsidRDefault="00CF29D5" w:rsidP="00CF29D5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</w:pP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queue.installPlugin</w:t>
      </w:r>
      <w:proofErr w:type="spell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(</w:t>
      </w:r>
      <w:proofErr w:type="spellStart"/>
      <w:proofErr w:type="gram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createjs.Sound</w:t>
      </w:r>
      <w:proofErr w:type="spell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);</w:t>
      </w:r>
    </w:p>
    <w:p w:rsidR="00CF29D5" w:rsidRPr="00B93F17" w:rsidRDefault="00CF29D5" w:rsidP="00CF29D5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</w:pP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queue.on</w:t>
      </w:r>
      <w:proofErr w:type="spell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 xml:space="preserve">"complete", </w:t>
      </w:r>
      <w:proofErr w:type="spellStart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queueLoaded</w:t>
      </w:r>
      <w:proofErr w:type="spell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, this);</w:t>
      </w:r>
    </w:p>
    <w:p w:rsidR="00CF29D5" w:rsidRPr="00B93F17" w:rsidRDefault="00CF29D5" w:rsidP="00CF29D5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createjs.Sound.alternateExtensions</w:t>
      </w:r>
      <w:proofErr w:type="spell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 xml:space="preserve"> = ["</w:t>
      </w:r>
      <w:proofErr w:type="spellStart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ogg</w:t>
      </w:r>
      <w:proofErr w:type="spellEnd"/>
      <w:r w:rsidRPr="00B93F17">
        <w:rPr>
          <w:rStyle w:val="Hyperlink"/>
          <w:rFonts w:ascii="Times New Roman" w:hAnsi="Times New Roman" w:cs="Times New Roman"/>
          <w:color w:val="4472C4" w:themeColor="accent5"/>
          <w:sz w:val="24"/>
          <w:szCs w:val="24"/>
          <w:u w:val="none"/>
        </w:rPr>
        <w:t>"];</w:t>
      </w:r>
    </w:p>
    <w:p w:rsidR="00CF29D5" w:rsidRPr="00B93F17" w:rsidRDefault="00CF29D5" w:rsidP="00CF29D5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Tạo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E07ED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&amp;</w:t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E07ED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load</w:t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các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manifest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cho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tất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cả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các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Asset.</w:t>
      </w:r>
    </w:p>
    <w:p w:rsidR="00CF29D5" w:rsidRPr="00B93F17" w:rsidRDefault="00CF29D5" w:rsidP="00CF29D5">
      <w:pPr>
        <w:pStyle w:val="Instructions"/>
        <w:spacing w:after="0"/>
        <w:ind w:left="180" w:firstLine="54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queue.loadManifest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([</w:t>
      </w:r>
      <w:proofErr w:type="gramEnd"/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backgroundImage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'assets/background.png'},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crossHair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'assets/crosshair.png'},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: 'shot',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'assets/shot.mp3'},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: 'background',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'assets/countryside.mp3'},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gameOverSound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'assets/gameOver.mp3'},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: 'tick',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'assets/tick.mp3'},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deathSound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'assets/die.mp3'},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batSpritesheet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'assets/batSpritesheet.png'},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{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id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batDeath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src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: 'assets/batDeath.png'},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]);</w:t>
      </w:r>
    </w:p>
    <w:p w:rsidR="00CF29D5" w:rsidRPr="00B93F17" w:rsidRDefault="00CF29D5" w:rsidP="00CF29D5">
      <w:pPr>
        <w:pStyle w:val="Instructions"/>
        <w:spacing w:after="0"/>
        <w:ind w:left="18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queue.load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);</w:t>
      </w:r>
    </w:p>
    <w:p w:rsidR="00CF29D5" w:rsidRPr="00B93F17" w:rsidRDefault="00CF29D5" w:rsidP="00AB16B7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Tạo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E07ED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bộ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đếm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thời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gian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2E07ED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được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cập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nhật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E07ED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lần</w:t>
      </w:r>
      <w:proofErr w:type="spellEnd"/>
      <w:r w:rsidR="00AB16B7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="00AB16B7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trên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="002E07ED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1</w:t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giây</w:t>
      </w:r>
      <w:proofErr w:type="spellEnd"/>
      <w:r w:rsidR="002E07ED"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:rsidR="00CF29D5" w:rsidRPr="00B93F17" w:rsidRDefault="00CF29D5" w:rsidP="00CF29D5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gameTimer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setInterval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updateTime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, 1000);</w:t>
      </w:r>
    </w:p>
    <w:p w:rsidR="005E7347" w:rsidRPr="00B93F17" w:rsidRDefault="005E7347" w:rsidP="00CF29D5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</w:p>
    <w:p w:rsidR="00CF29D5" w:rsidRPr="00B93F17" w:rsidRDefault="005E7347" w:rsidP="00CF29D5">
      <w:pPr>
        <w:pStyle w:val="Instructions"/>
        <w:spacing w:after="0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Tương</w:t>
      </w:r>
      <w:proofErr w:type="spellEnd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tác</w:t>
      </w:r>
      <w:proofErr w:type="spellEnd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với</w:t>
      </w:r>
      <w:proofErr w:type="spellEnd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người</w:t>
      </w:r>
      <w:proofErr w:type="spellEnd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d</w:t>
      </w:r>
      <w:r w:rsidR="00176518"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ù</w:t>
      </w:r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ng</w:t>
      </w:r>
      <w:proofErr w:type="spellEnd"/>
      <w:r w:rsidRPr="00B93F17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>:</w:t>
      </w:r>
    </w:p>
    <w:p w:rsidR="005E7347" w:rsidRDefault="005E7347" w:rsidP="00CF29D5">
      <w:pPr>
        <w:pStyle w:val="Instructions"/>
        <w:spacing w:after="0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</w:p>
    <w:p w:rsidR="005E7347" w:rsidRPr="00B93F17" w:rsidRDefault="005E7347" w:rsidP="005E7347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Thêm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</w:t>
      </w:r>
      <w:r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background image</w:t>
      </w:r>
      <w:r w:rsidR="00AB16B7"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: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var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backgroundImage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createjs.Bitmap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queue.getResult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("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backgroundImage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"))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stage.addChild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spellStart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backgroundImage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);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//Add Score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scoreText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createjs.Text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("1UP: " +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score.toString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(), "36px Arial", "#FFF");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scoreText.x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10;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scoreText.y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10;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stage.addChild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spellStart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scoreText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);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//Ad Timer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lastRenderedPageBreak/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timerText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createjs.Text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("Time: " +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gameTime.toString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(), "36px Arial", "#FFF");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timerText.x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800;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timerText.y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10;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stage.addChild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spellStart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timerText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5E7347" w:rsidRPr="00B93F17" w:rsidRDefault="005E7347" w:rsidP="005E7347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Chạy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background sound</w:t>
      </w:r>
      <w:r w:rsidR="00AB16B7"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:</w:t>
      </w:r>
    </w:p>
    <w:p w:rsidR="005E7347" w:rsidRPr="00B93F17" w:rsidRDefault="005E7347" w:rsidP="005E7347">
      <w:pPr>
        <w:pStyle w:val="Instructions"/>
        <w:spacing w:after="0"/>
        <w:ind w:left="99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createjs.Sound.play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"background", {loop: -1});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5E7347" w:rsidRPr="00B93F17" w:rsidRDefault="005E7347" w:rsidP="005E7347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Tạo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Bat </w:t>
      </w:r>
      <w:proofErr w:type="spellStart"/>
      <w:r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spritesheet</w:t>
      </w:r>
      <w:proofErr w:type="spellEnd"/>
      <w:r w:rsidR="00AB16B7"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: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spriteSheet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createjs.SpriteSheet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({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"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images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": [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queue.getResult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('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batSpritesheet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')],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"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frames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": {"width": 198, "height": 117},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    "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animations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": { "flap": [0,4] }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});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5E7347" w:rsidRPr="00B93F17" w:rsidRDefault="005E7347" w:rsidP="005E7347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Tạo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 xml:space="preserve">Bat death </w:t>
      </w:r>
      <w:proofErr w:type="spellStart"/>
      <w:r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spritesheet</w:t>
      </w:r>
      <w:proofErr w:type="spellEnd"/>
      <w:r w:rsidR="00AB16B7"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: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batDeathSpriteSheet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createjs.SpriteSheet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({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>"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images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": [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queue.getResult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('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batDeath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')],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>"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frames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": {"width": 198, "height" : 148},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</w:t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>"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animations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": {"die": [0,7, false,1 ] }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   });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 xml:space="preserve">// </w:t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bat sprite</w:t>
      </w:r>
    </w:p>
    <w:p w:rsidR="005E7347" w:rsidRPr="00B93F17" w:rsidRDefault="005E7347" w:rsidP="005E7347">
      <w:pPr>
        <w:pStyle w:val="Instructions"/>
        <w:spacing w:after="0"/>
        <w:ind w:left="72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createEnemy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</w:p>
    <w:p w:rsidR="005E7347" w:rsidRPr="00B93F17" w:rsidRDefault="005E7347" w:rsidP="005E7347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Tạo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r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Button Play Game</w:t>
      </w:r>
      <w:r w:rsidR="00AB16B7" w:rsidRPr="00B93F17">
        <w:rPr>
          <w:rStyle w:val="Hyperlink"/>
          <w:rFonts w:ascii="Times New Roman" w:hAnsi="Times New Roman" w:cs="Times New Roman"/>
          <w:i/>
          <w:color w:val="auto"/>
          <w:sz w:val="24"/>
          <w:szCs w:val="24"/>
          <w:u w:val="none"/>
        </w:rPr>
        <w:t>: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var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background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createjs.Shape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>background.name = "background";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background.graphics.beginFill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"red").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drawRoundRect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(0, 0, 200, 60, 10);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var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label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createjs.Text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("PLAY GAME", "bold 24px Arial", "#FFFFFF");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>label.name = "label";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label.textAlign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"center";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label.textBaseline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"middle";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label.x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200/2;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label.y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60/2;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var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button = new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createjs.Container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>button.name = "button";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lastRenderedPageBreak/>
        <w:tab/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button.x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400;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button.y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HEIGHT/2;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button.addChild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background, label);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stage.addChild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button);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var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targets = [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button,label,background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];</w:t>
      </w:r>
    </w:p>
    <w:p w:rsidR="005E7347" w:rsidRPr="00B93F17" w:rsidRDefault="005E7347" w:rsidP="005E7347">
      <w:pPr>
        <w:pStyle w:val="Instructions"/>
        <w:numPr>
          <w:ilvl w:val="0"/>
          <w:numId w:val="5"/>
        </w:numPr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ListenMouseClick</w:t>
      </w:r>
      <w:proofErr w:type="spell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for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(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var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=0;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&lt;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targets.length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;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++) {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var</w:t>
      </w:r>
      <w:proofErr w:type="spellEnd"/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target = targets[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i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];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target.on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"click",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handleClick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, null, false, null, false);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target.on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"click",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handleClick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, null, false, null, true);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>}</w:t>
      </w:r>
    </w:p>
    <w:p w:rsidR="005E7347" w:rsidRPr="00B93F17" w:rsidRDefault="00AB16B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  <w:t xml:space="preserve">// </w:t>
      </w:r>
      <w:proofErr w:type="gramStart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Add</w:t>
      </w:r>
      <w:proofErr w:type="gramEnd"/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ticker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createjs.Ticker.setFPS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15);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createjs.Ticker.addEventListener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'tick', stage);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function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handleClick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evt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) {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stage.removeChild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button);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spellStart"/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createjs.Ticker.addEventListener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(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'tick',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tickEvent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);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// Set up events AFTER the game is loaded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ab/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window.onmousedown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</w:t>
      </w:r>
      <w:proofErr w:type="spell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handleMouseDown</w:t>
      </w:r>
      <w:proofErr w:type="spell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</w:r>
      <w:proofErr w:type="gramStart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>flat</w:t>
      </w:r>
      <w:proofErr w:type="gramEnd"/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 xml:space="preserve"> = 1;</w:t>
      </w:r>
    </w:p>
    <w:p w:rsidR="005E7347" w:rsidRPr="00B93F17" w:rsidRDefault="005E7347" w:rsidP="005E7347">
      <w:pPr>
        <w:pStyle w:val="Instructions"/>
        <w:spacing w:after="0"/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</w:pPr>
      <w:r w:rsidRPr="00B93F17">
        <w:rPr>
          <w:rStyle w:val="Hyperlink"/>
          <w:rFonts w:ascii="Times New Roman" w:hAnsi="Times New Roman" w:cs="Times New Roman"/>
          <w:color w:val="2E74B5" w:themeColor="accent1" w:themeShade="BF"/>
          <w:sz w:val="24"/>
          <w:szCs w:val="24"/>
          <w:u w:val="none"/>
        </w:rPr>
        <w:tab/>
        <w:t>}</w:t>
      </w:r>
    </w:p>
    <w:p w:rsidR="00F4073E" w:rsidRDefault="00220B06" w:rsidP="00C31899">
      <w:pPr>
        <w:pStyle w:val="Heading1"/>
        <w:numPr>
          <w:ilvl w:val="0"/>
          <w:numId w:val="2"/>
        </w:numPr>
        <w:ind w:left="0" w:firstLine="0"/>
      </w:pPr>
      <w:r>
        <w:t>Link source code:</w:t>
      </w:r>
    </w:p>
    <w:p w:rsidR="00220B06" w:rsidRPr="00AB16B7" w:rsidRDefault="00220B06" w:rsidP="00220B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16B7">
        <w:rPr>
          <w:rFonts w:ascii="Times New Roman" w:hAnsi="Times New Roman" w:cs="Times New Roman"/>
          <w:sz w:val="28"/>
          <w:szCs w:val="28"/>
        </w:rPr>
        <w:t xml:space="preserve">Link source: </w:t>
      </w:r>
      <w:hyperlink r:id="rId22" w:history="1">
        <w:r w:rsidRPr="00AB16B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https://github.com/MinhDat/WebGame_BatHunt</w:t>
        </w:r>
      </w:hyperlink>
    </w:p>
    <w:p w:rsidR="00F4073E" w:rsidRPr="00AB16B7" w:rsidRDefault="00220B06" w:rsidP="006169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16B7">
        <w:rPr>
          <w:rFonts w:ascii="Times New Roman" w:hAnsi="Times New Roman" w:cs="Times New Roman"/>
          <w:sz w:val="28"/>
          <w:szCs w:val="28"/>
        </w:rPr>
        <w:t xml:space="preserve">Link online: </w:t>
      </w:r>
      <w:hyperlink r:id="rId23" w:history="1">
        <w:r w:rsidRPr="00AB16B7">
          <w:rPr>
            <w:rStyle w:val="Hyperlink"/>
            <w:rFonts w:ascii="Times New Roman" w:hAnsi="Times New Roman" w:cs="Times New Roman"/>
            <w:sz w:val="28"/>
            <w:szCs w:val="28"/>
          </w:rPr>
          <w:t>http://minhdat.github.io/WebGame_BatHunt/</w:t>
        </w:r>
      </w:hyperlink>
      <w:bookmarkStart w:id="3" w:name="_Read_mode"/>
      <w:bookmarkEnd w:id="3"/>
      <w:r w:rsidR="00F00939" w:rsidRPr="00AB16B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4073E" w:rsidRPr="00AB16B7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DF2" w:rsidRDefault="00AB2DF2">
      <w:pPr>
        <w:spacing w:after="0" w:line="240" w:lineRule="auto"/>
      </w:pPr>
      <w:r>
        <w:separator/>
      </w:r>
    </w:p>
  </w:endnote>
  <w:endnote w:type="continuationSeparator" w:id="0">
    <w:p w:rsidR="00AB2DF2" w:rsidRDefault="00AB2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73E" w:rsidRDefault="00F00939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posOffset>9144000</wp:posOffset>
              </wp:positionV>
              <wp:extent cx="5943600" cy="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13AD62"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page;mso-width-percent:0;mso-width-relative:margin" from="0,10in" to="468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" strokecolor="#4472c4 [3208]" strokeweight="1pt">
              <v:stroke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DF2" w:rsidRDefault="00AB2DF2">
      <w:pPr>
        <w:spacing w:after="0" w:line="240" w:lineRule="auto"/>
      </w:pPr>
      <w:r>
        <w:separator/>
      </w:r>
    </w:p>
  </w:footnote>
  <w:footnote w:type="continuationSeparator" w:id="0">
    <w:p w:rsidR="00AB2DF2" w:rsidRDefault="00AB2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73E" w:rsidRDefault="00F0093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ge">
                <wp:posOffset>914400</wp:posOffset>
              </wp:positionV>
              <wp:extent cx="5943600" cy="0"/>
              <wp:effectExtent l="0" t="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56FD7B4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page;mso-width-percent:0;mso-width-relative:margin" from="0,1in" to="46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" strokecolor="#4472c4 [3208]" strokeweight="1pt">
              <v:stroke joinstyle="miter"/>
              <w10:wrap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A28F1"/>
    <w:multiLevelType w:val="hybridMultilevel"/>
    <w:tmpl w:val="DD4E7B1C"/>
    <w:lvl w:ilvl="0" w:tplc="B854EAA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7C13"/>
    <w:multiLevelType w:val="hybridMultilevel"/>
    <w:tmpl w:val="9C108676"/>
    <w:lvl w:ilvl="0" w:tplc="E5849D52">
      <w:start w:val="1"/>
      <w:numFmt w:val="decimal"/>
      <w:lvlText w:val="%1."/>
      <w:lvlJc w:val="left"/>
      <w:pPr>
        <w:ind w:left="630" w:hanging="360"/>
      </w:pPr>
      <w:rPr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1E62"/>
    <w:multiLevelType w:val="hybridMultilevel"/>
    <w:tmpl w:val="053AEFFE"/>
    <w:lvl w:ilvl="0" w:tplc="AE70A34C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2612D"/>
    <w:multiLevelType w:val="hybridMultilevel"/>
    <w:tmpl w:val="AE3EF5F6"/>
    <w:lvl w:ilvl="0" w:tplc="840C2E96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900F2"/>
    <w:multiLevelType w:val="multilevel"/>
    <w:tmpl w:val="0242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B0E09"/>
    <w:multiLevelType w:val="hybridMultilevel"/>
    <w:tmpl w:val="7EEA72EA"/>
    <w:lvl w:ilvl="0" w:tplc="EECE154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56C"/>
    <w:rsid w:val="000B05A1"/>
    <w:rsid w:val="00176518"/>
    <w:rsid w:val="00220B06"/>
    <w:rsid w:val="002C39F7"/>
    <w:rsid w:val="002E07ED"/>
    <w:rsid w:val="00321650"/>
    <w:rsid w:val="003446F5"/>
    <w:rsid w:val="005E7347"/>
    <w:rsid w:val="0061699F"/>
    <w:rsid w:val="00733EE7"/>
    <w:rsid w:val="007D4859"/>
    <w:rsid w:val="007F598F"/>
    <w:rsid w:val="00AB16B7"/>
    <w:rsid w:val="00AB2DF2"/>
    <w:rsid w:val="00B93F17"/>
    <w:rsid w:val="00C31899"/>
    <w:rsid w:val="00C63E94"/>
    <w:rsid w:val="00CE156C"/>
    <w:rsid w:val="00CF29D5"/>
    <w:rsid w:val="00E05B48"/>
    <w:rsid w:val="00F00939"/>
    <w:rsid w:val="00F4073E"/>
    <w:rsid w:val="00F90051"/>
    <w:rsid w:val="00FD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5F07E0-438A-4916-929B-2E413727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0" w:after="40" w:line="240" w:lineRule="auto"/>
      <w:outlineLvl w:val="0"/>
    </w:pPr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4" w:space="1" w:color="4472C4" w:themeColor="accent5"/>
      </w:pBdr>
      <w:spacing w:before="200" w:after="60" w:line="240" w:lineRule="auto"/>
      <w:outlineLvl w:val="1"/>
    </w:pPr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8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472C4" w:themeColor="accent5"/>
      <w:kern w:val="28"/>
      <w:sz w:val="5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472C4" w:themeColor="accent5"/>
      <w:kern w:val="28"/>
      <w:sz w:val="32"/>
      <w:szCs w:val="32"/>
      <w14:ligatures w14:val="standard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40" w:line="240" w:lineRule="auto"/>
      <w:ind w:left="720" w:hanging="288"/>
      <w:contextualSpacing/>
    </w:pPr>
    <w:rPr>
      <w:rFonts w:eastAsia="MS Mincho"/>
      <w:color w:val="404040" w:themeColor="text1" w:themeTint="BF"/>
      <w:kern w:val="20"/>
      <w14:ligatures w14:val="standar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MS Mincho"/>
      <w:color w:val="404040" w:themeColor="text1" w:themeTint="BF"/>
      <w:kern w:val="20"/>
      <w14:ligatures w14:val="standar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eastAsia="MS Mincho" w:hAnsi="Arial" w:cs="Arial"/>
      <w:color w:val="484848"/>
      <w:kern w:val="20"/>
      <w:sz w:val="20"/>
      <w:szCs w:val="20"/>
      <w14:ligatures w14:val="standar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 w:val="0"/>
      <w:iCs w:val="0"/>
      <w:color w:val="4472C4" w:themeColor="accent5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pPr>
      <w:spacing w:after="0" w:line="240" w:lineRule="auto"/>
    </w:pPr>
    <w:rPr>
      <w:rFonts w:eastAsia="MS Mincho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Instructions">
    <w:name w:val="Instructions"/>
    <w:basedOn w:val="Normal"/>
    <w:qFormat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pPr>
      <w:spacing w:after="200"/>
    </w:pPr>
    <w:rPr>
      <w:rFonts w:asciiTheme="minorHAnsi" w:eastAsiaTheme="minorEastAsia" w:hAnsiTheme="minorHAnsi" w:cstheme="minorBidi"/>
      <w:b/>
      <w:bCs/>
      <w:color w:val="auto"/>
      <w:kern w:val="0"/>
      <w14:ligatures w14:val="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eastAsia="MS Mincho" w:hAnsi="Arial" w:cs="Arial"/>
      <w:b/>
      <w:bCs/>
      <w:color w:val="484848"/>
      <w:kern w:val="20"/>
      <w:sz w:val="20"/>
      <w:szCs w:val="20"/>
      <w14:ligatures w14:val="standar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UI">
    <w:name w:val="UI"/>
    <w:basedOn w:val="Normal"/>
    <w:qFormat/>
    <w:rPr>
      <w:b/>
      <w:bCs/>
      <w:color w:val="auto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E156C"/>
  </w:style>
  <w:style w:type="character" w:customStyle="1" w:styleId="Heading4Char">
    <w:name w:val="Heading 4 Char"/>
    <w:basedOn w:val="DefaultParagraphFont"/>
    <w:link w:val="Heading4"/>
    <w:uiPriority w:val="9"/>
    <w:rsid w:val="00C3189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atejs.com/" TargetMode="External"/><Relationship Id="rId13" Type="http://schemas.openxmlformats.org/officeDocument/2006/relationships/hyperlink" Target="http://www.createjs.com/docs/easeljs/classes/Graphics.html" TargetMode="External"/><Relationship Id="rId18" Type="http://schemas.openxmlformats.org/officeDocument/2006/relationships/hyperlink" Target="http://www.createjs.com/docs/easeljs/classes/MouseEvent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www.createjs.com/docs/easeljs/classes/Shape.html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reatejs.com/docs/easeljs/classes/Container.html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eatejs.com/docs/easeljs/classes/Bitmap.html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www.createjs.com/docs/easeljs/classes/Text.html" TargetMode="External"/><Relationship Id="rId23" Type="http://schemas.openxmlformats.org/officeDocument/2006/relationships/hyperlink" Target="http://minhdat.github.io/WebGame_BatHunt/" TargetMode="External"/><Relationship Id="rId10" Type="http://schemas.openxmlformats.org/officeDocument/2006/relationships/hyperlink" Target="http://www.createjs.com/docs/easeljs/classes/Stage.html" TargetMode="External"/><Relationship Id="rId19" Type="http://schemas.openxmlformats.org/officeDocument/2006/relationships/hyperlink" Target="http://www.createjs.com/docs/easeljs/modules/EaselJ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createjs.com/docs/easeljs/classes/Sprite.html" TargetMode="External"/><Relationship Id="rId22" Type="http://schemas.openxmlformats.org/officeDocument/2006/relationships/hyperlink" Target="https://github.com/MinhDat/WebGame_BatHunt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min\AppData\Roaming\Microsoft\Templates\Welcome%20to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8B12D87-EAD4-40AB-B795-354511463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Welcome to Word.dotx</Template>
  <TotalTime>152</TotalTime>
  <Pages>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 Ha Minh</dc:creator>
  <cp:keywords/>
  <cp:lastModifiedBy>Dat Ha Minh</cp:lastModifiedBy>
  <cp:revision>7</cp:revision>
  <dcterms:created xsi:type="dcterms:W3CDTF">2016-06-10T10:39:00Z</dcterms:created>
  <dcterms:modified xsi:type="dcterms:W3CDTF">2016-06-10T13:17:00Z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TC029239499991</vt:lpwstr>
  </property>
</Properties>
</file>